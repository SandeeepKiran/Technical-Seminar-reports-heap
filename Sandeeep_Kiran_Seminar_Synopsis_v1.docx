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C9" w:rsidRPr="00065684" w:rsidRDefault="00F07D23" w:rsidP="00474877">
      <w:pPr>
        <w:jc w:val="center"/>
        <w:rPr>
          <w:rFonts w:ascii="Times New Roman" w:hAnsi="Times New Roman"/>
          <w:b/>
          <w:sz w:val="36"/>
          <w:szCs w:val="36"/>
        </w:rPr>
      </w:pPr>
      <w:r>
        <w:rPr>
          <w:rFonts w:ascii="Times New Roman" w:hAnsi="Times New Roman"/>
          <w:b/>
          <w:sz w:val="36"/>
          <w:szCs w:val="36"/>
        </w:rPr>
        <w:t>“</w:t>
      </w:r>
      <w:r w:rsidR="00906C14" w:rsidRPr="00906C14">
        <w:rPr>
          <w:rFonts w:ascii="Times New Roman" w:hAnsi="Times New Roman"/>
          <w:b/>
          <w:sz w:val="36"/>
          <w:szCs w:val="36"/>
        </w:rPr>
        <w:t>Evolution of UI/UX design programs pertaining to different Operating Systems and various distributions.</w:t>
      </w:r>
      <w:r>
        <w:rPr>
          <w:rFonts w:ascii="Times New Roman" w:hAnsi="Times New Roman"/>
          <w:b/>
          <w:sz w:val="36"/>
          <w:szCs w:val="36"/>
        </w:rPr>
        <w:t>”</w:t>
      </w:r>
    </w:p>
    <w:p w:rsidR="00292723" w:rsidRDefault="00292723" w:rsidP="003B3C90">
      <w:pPr>
        <w:rPr>
          <w:rFonts w:ascii="Times New Roman" w:hAnsi="Times New Roman"/>
          <w:b/>
          <w:sz w:val="32"/>
          <w:szCs w:val="32"/>
        </w:rPr>
      </w:pPr>
    </w:p>
    <w:p w:rsidR="003B3C90" w:rsidRPr="009C3987" w:rsidRDefault="00065684" w:rsidP="003B3C90">
      <w:pPr>
        <w:rPr>
          <w:rFonts w:ascii="Times New Roman" w:hAnsi="Times New Roman"/>
          <w:b/>
          <w:sz w:val="32"/>
          <w:szCs w:val="32"/>
        </w:rPr>
      </w:pPr>
      <w:r>
        <w:rPr>
          <w:rFonts w:ascii="Times New Roman" w:hAnsi="Times New Roman"/>
          <w:b/>
          <w:sz w:val="32"/>
          <w:szCs w:val="32"/>
        </w:rPr>
        <w:t>ABSTRACT</w:t>
      </w:r>
    </w:p>
    <w:p w:rsidR="00B47812" w:rsidRDefault="00B47812" w:rsidP="00474877">
      <w:pPr>
        <w:jc w:val="both"/>
        <w:rPr>
          <w:rFonts w:ascii="Times New Roman" w:hAnsi="Times New Roman"/>
          <w:sz w:val="24"/>
          <w:szCs w:val="24"/>
        </w:rPr>
      </w:pPr>
      <w:r>
        <w:rPr>
          <w:rFonts w:ascii="Times New Roman" w:hAnsi="Times New Roman"/>
          <w:sz w:val="24"/>
          <w:szCs w:val="24"/>
        </w:rPr>
        <w:t xml:space="preserve">Humans tend to strive to make everything in life as easy and intuitive as possible. With the invention of Computers and the need to interact with them, grew the birth of interfaces. As we started with Command like interfaces, it soon became apparent of the need for a GUI or a graphical user interface. </w:t>
      </w:r>
      <w:r w:rsidRPr="00B47812">
        <w:rPr>
          <w:rFonts w:ascii="Times New Roman" w:hAnsi="Times New Roman"/>
          <w:sz w:val="24"/>
          <w:szCs w:val="24"/>
        </w:rPr>
        <w:t>A GUI (graphical user interface) is a system of interactive visual components for computer software.</w:t>
      </w:r>
    </w:p>
    <w:p w:rsidR="003B3C90" w:rsidRDefault="00B47812" w:rsidP="00474877">
      <w:pPr>
        <w:jc w:val="both"/>
        <w:rPr>
          <w:rFonts w:ascii="Times New Roman" w:hAnsi="Times New Roman"/>
          <w:sz w:val="24"/>
          <w:szCs w:val="24"/>
        </w:rPr>
      </w:pPr>
      <w:r>
        <w:rPr>
          <w:rFonts w:ascii="Times New Roman" w:hAnsi="Times New Roman"/>
          <w:sz w:val="24"/>
          <w:szCs w:val="24"/>
        </w:rPr>
        <w:t xml:space="preserve">In this technical </w:t>
      </w:r>
      <w:r w:rsidR="00474877">
        <w:rPr>
          <w:rFonts w:ascii="Times New Roman" w:hAnsi="Times New Roman"/>
          <w:sz w:val="24"/>
          <w:szCs w:val="24"/>
        </w:rPr>
        <w:t>seminar,</w:t>
      </w:r>
      <w:r>
        <w:rPr>
          <w:rFonts w:ascii="Times New Roman" w:hAnsi="Times New Roman"/>
          <w:sz w:val="24"/>
          <w:szCs w:val="24"/>
        </w:rPr>
        <w:t xml:space="preserve"> we look into the e</w:t>
      </w:r>
      <w:r w:rsidRPr="00B47812">
        <w:rPr>
          <w:rFonts w:ascii="Times New Roman" w:hAnsi="Times New Roman"/>
          <w:sz w:val="24"/>
          <w:szCs w:val="24"/>
        </w:rPr>
        <w:t>volution of UI/UX design programs pertaining to different Operating Systems and various distributions</w:t>
      </w:r>
      <w:r>
        <w:rPr>
          <w:rFonts w:ascii="Times New Roman" w:hAnsi="Times New Roman"/>
          <w:sz w:val="24"/>
          <w:szCs w:val="24"/>
        </w:rPr>
        <w:t>. These include command line interfaces, Desktop Environments and i3 window managers and other various implementations used by Software Developers to aid Users better.</w:t>
      </w:r>
    </w:p>
    <w:p w:rsidR="003523FB" w:rsidRDefault="003523FB" w:rsidP="00474877">
      <w:pPr>
        <w:jc w:val="both"/>
        <w:rPr>
          <w:rFonts w:ascii="Times New Roman" w:hAnsi="Times New Roman"/>
          <w:sz w:val="24"/>
          <w:szCs w:val="24"/>
        </w:rPr>
      </w:pPr>
      <w:r w:rsidRPr="003523FB">
        <w:rPr>
          <w:rFonts w:ascii="Times New Roman" w:hAnsi="Times New Roman"/>
          <w:sz w:val="24"/>
          <w:szCs w:val="24"/>
        </w:rPr>
        <w:t>A desktop environment is the bundle of components that provide you common graphical user interface (GUI) elements such as icons, toolbars, wallpapers, and desktop widgets.</w:t>
      </w:r>
    </w:p>
    <w:p w:rsidR="00292723" w:rsidRDefault="00B47812" w:rsidP="00474877">
      <w:pPr>
        <w:jc w:val="both"/>
        <w:rPr>
          <w:rFonts w:ascii="Times New Roman" w:hAnsi="Times New Roman"/>
          <w:sz w:val="24"/>
          <w:szCs w:val="24"/>
        </w:rPr>
      </w:pPr>
      <w:r w:rsidRPr="00B47812">
        <w:rPr>
          <w:rFonts w:ascii="Times New Roman" w:hAnsi="Times New Roman"/>
          <w:sz w:val="24"/>
          <w:szCs w:val="24"/>
        </w:rPr>
        <w:t xml:space="preserve">All our action </w:t>
      </w:r>
      <w:r>
        <w:rPr>
          <w:rFonts w:ascii="Times New Roman" w:hAnsi="Times New Roman"/>
          <w:sz w:val="24"/>
          <w:szCs w:val="24"/>
        </w:rPr>
        <w:t xml:space="preserve">on an Operating System </w:t>
      </w:r>
      <w:r w:rsidRPr="00B47812">
        <w:rPr>
          <w:rFonts w:ascii="Times New Roman" w:hAnsi="Times New Roman"/>
          <w:sz w:val="24"/>
          <w:szCs w:val="24"/>
        </w:rPr>
        <w:t>happens with a graphical user interface, which is what a desktop environment is. Your file manager, windows, login screens, various menus</w:t>
      </w:r>
      <w:r>
        <w:rPr>
          <w:rFonts w:ascii="Times New Roman" w:hAnsi="Times New Roman"/>
          <w:sz w:val="24"/>
          <w:szCs w:val="24"/>
        </w:rPr>
        <w:t>, mouse pointer, and so forth. It allows</w:t>
      </w:r>
      <w:r>
        <w:rPr>
          <w:rFonts w:ascii="Times New Roman" w:hAnsi="Times New Roman"/>
          <w:sz w:val="24"/>
          <w:szCs w:val="24"/>
        </w:rPr>
        <w:t xml:space="preserve"> Users to access and manipulate the Operating System and utilize the full range of capabilities offered to them with ease and efficiency.</w:t>
      </w:r>
    </w:p>
    <w:p w:rsidR="003523FB" w:rsidRDefault="003523FB" w:rsidP="003B3C90">
      <w:pPr>
        <w:rPr>
          <w:rFonts w:ascii="Times New Roman" w:hAnsi="Times New Roman"/>
          <w:sz w:val="24"/>
          <w:szCs w:val="24"/>
        </w:rPr>
      </w:pPr>
    </w:p>
    <w:p w:rsidR="003523FB" w:rsidRDefault="003523FB" w:rsidP="003B3C90">
      <w:pPr>
        <w:rPr>
          <w:rFonts w:ascii="Times New Roman" w:hAnsi="Times New Roman"/>
          <w:sz w:val="24"/>
          <w:szCs w:val="24"/>
        </w:rPr>
      </w:pPr>
    </w:p>
    <w:p w:rsidR="003523FB" w:rsidRPr="003523FB" w:rsidRDefault="003523FB" w:rsidP="003B3C90">
      <w:pPr>
        <w:rPr>
          <w:rFonts w:ascii="Times New Roman" w:hAnsi="Times New Roman"/>
          <w:sz w:val="24"/>
          <w:szCs w:val="24"/>
        </w:rPr>
      </w:pPr>
      <w:bookmarkStart w:id="0" w:name="_GoBack"/>
      <w:bookmarkEnd w:id="0"/>
    </w:p>
    <w:p w:rsidR="003B3C90" w:rsidRPr="009D3FBC" w:rsidRDefault="00125542" w:rsidP="003B3C90">
      <w:pPr>
        <w:rPr>
          <w:rFonts w:ascii="Times New Roman" w:hAnsi="Times New Roman"/>
          <w:b/>
          <w:sz w:val="36"/>
          <w:szCs w:val="36"/>
          <w:u w:val="single"/>
        </w:rPr>
      </w:pPr>
      <w:r w:rsidRPr="009D3FBC">
        <w:rPr>
          <w:rFonts w:ascii="Times New Roman" w:hAnsi="Times New Roman"/>
          <w:b/>
          <w:sz w:val="36"/>
          <w:szCs w:val="36"/>
          <w:u w:val="single"/>
        </w:rPr>
        <w:t>Submitted By:</w:t>
      </w:r>
    </w:p>
    <w:p w:rsidR="003B3C90" w:rsidRDefault="00A80EE9" w:rsidP="00A80EE9">
      <w:pPr>
        <w:spacing w:after="0" w:line="240" w:lineRule="auto"/>
        <w:rPr>
          <w:rFonts w:ascii="Times New Roman" w:hAnsi="Times New Roman"/>
          <w:b/>
          <w:sz w:val="32"/>
          <w:szCs w:val="32"/>
        </w:rPr>
      </w:pPr>
      <w:r>
        <w:rPr>
          <w:rFonts w:ascii="Times New Roman" w:hAnsi="Times New Roman"/>
          <w:b/>
          <w:sz w:val="32"/>
          <w:szCs w:val="32"/>
        </w:rPr>
        <w:t xml:space="preserve">      </w:t>
      </w:r>
      <w:r w:rsidR="00125542">
        <w:rPr>
          <w:rFonts w:ascii="Times New Roman" w:hAnsi="Times New Roman"/>
          <w:b/>
          <w:sz w:val="32"/>
          <w:szCs w:val="32"/>
        </w:rPr>
        <w:t>Name:</w:t>
      </w:r>
      <w:r w:rsidR="00906C14">
        <w:rPr>
          <w:rFonts w:ascii="Times New Roman" w:hAnsi="Times New Roman"/>
          <w:b/>
          <w:sz w:val="32"/>
          <w:szCs w:val="32"/>
        </w:rPr>
        <w:t xml:space="preserve"> Sandeep Kiran</w:t>
      </w:r>
    </w:p>
    <w:p w:rsidR="00125542" w:rsidRDefault="00A80EE9" w:rsidP="00A80EE9">
      <w:pPr>
        <w:spacing w:after="0" w:line="240" w:lineRule="auto"/>
        <w:rPr>
          <w:rFonts w:ascii="Times New Roman" w:hAnsi="Times New Roman"/>
          <w:b/>
          <w:sz w:val="32"/>
          <w:szCs w:val="32"/>
        </w:rPr>
      </w:pPr>
      <w:r>
        <w:rPr>
          <w:rFonts w:ascii="Times New Roman" w:hAnsi="Times New Roman"/>
          <w:b/>
          <w:sz w:val="32"/>
          <w:szCs w:val="32"/>
        </w:rPr>
        <w:t xml:space="preserve">        </w:t>
      </w:r>
      <w:r w:rsidR="00125542">
        <w:rPr>
          <w:rFonts w:ascii="Times New Roman" w:hAnsi="Times New Roman"/>
          <w:b/>
          <w:sz w:val="32"/>
          <w:szCs w:val="32"/>
        </w:rPr>
        <w:t>USN:</w:t>
      </w:r>
      <w:r w:rsidR="00906C14">
        <w:rPr>
          <w:rFonts w:ascii="Times New Roman" w:hAnsi="Times New Roman"/>
          <w:b/>
          <w:sz w:val="32"/>
          <w:szCs w:val="32"/>
        </w:rPr>
        <w:t xml:space="preserve"> 4VV16CS091</w:t>
      </w:r>
    </w:p>
    <w:p w:rsidR="00C90342" w:rsidRPr="00004762" w:rsidRDefault="00125542" w:rsidP="00004762">
      <w:pPr>
        <w:spacing w:after="0" w:line="240" w:lineRule="auto"/>
        <w:rPr>
          <w:rFonts w:ascii="Times New Roman" w:hAnsi="Times New Roman"/>
          <w:b/>
          <w:sz w:val="32"/>
          <w:szCs w:val="32"/>
        </w:rPr>
      </w:pPr>
      <w:r>
        <w:rPr>
          <w:rFonts w:ascii="Times New Roman" w:hAnsi="Times New Roman"/>
          <w:b/>
          <w:sz w:val="32"/>
          <w:szCs w:val="32"/>
        </w:rPr>
        <w:t>Signature:                                                          Signature of the Guide</w:t>
      </w:r>
    </w:p>
    <w:sectPr w:rsidR="00C90342" w:rsidRPr="00004762" w:rsidSect="004F324F">
      <w:headerReference w:type="default" r:id="rId8"/>
      <w:footerReference w:type="default" r:id="rId9"/>
      <w:pgSz w:w="11907" w:h="16839" w:code="9"/>
      <w:pgMar w:top="900" w:right="1440" w:bottom="1350" w:left="126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E40" w:rsidRDefault="00B53E40" w:rsidP="00D80134">
      <w:pPr>
        <w:spacing w:after="0" w:line="240" w:lineRule="auto"/>
      </w:pPr>
      <w:r>
        <w:separator/>
      </w:r>
    </w:p>
  </w:endnote>
  <w:endnote w:type="continuationSeparator" w:id="0">
    <w:p w:rsidR="00B53E40" w:rsidRDefault="00B53E40" w:rsidP="00D8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0A" w:rsidRDefault="00FD594A" w:rsidP="005A210A">
    <w:pPr>
      <w:spacing w:after="0" w:line="240" w:lineRule="auto"/>
      <w:jc w:val="both"/>
      <w:rPr>
        <w:rFonts w:ascii="Arial" w:hAnsi="Arial" w:cs="Arial"/>
        <w:b/>
        <w:bCs/>
        <w:sz w:val="24"/>
        <w:szCs w:val="28"/>
        <w:lang w:bidi="kn-IN"/>
      </w:rPr>
    </w:pPr>
    <w:r>
      <w:rPr>
        <w:rFonts w:ascii="Arial" w:hAnsi="Arial" w:cs="Arial"/>
        <w:b/>
        <w:bCs/>
        <w:noProof/>
        <w:sz w:val="24"/>
        <w:szCs w:val="28"/>
      </w:rPr>
      <mc:AlternateContent>
        <mc:Choice Requires="wps">
          <w:drawing>
            <wp:anchor distT="0" distB="0" distL="114300" distR="114300" simplePos="0" relativeHeight="251656704" behindDoc="0" locked="0" layoutInCell="1" allowOverlap="1">
              <wp:simplePos x="0" y="0"/>
              <wp:positionH relativeFrom="column">
                <wp:posOffset>-771525</wp:posOffset>
              </wp:positionH>
              <wp:positionV relativeFrom="paragraph">
                <wp:posOffset>123825</wp:posOffset>
              </wp:positionV>
              <wp:extent cx="767715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0" cy="0"/>
                      </a:xfrm>
                      <a:prstGeom prst="straightConnector1">
                        <a:avLst/>
                      </a:prstGeom>
                      <a:noFill/>
                      <a:ln w="12700" cap="rnd">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395445" id="_x0000_t32" coordsize="21600,21600" o:spt="32" o:oned="t" path="m,l21600,21600e" filled="f">
              <v:path arrowok="t" fillok="f" o:connecttype="none"/>
              <o:lock v:ext="edit" shapetype="t"/>
            </v:shapetype>
            <v:shape id="AutoShape 2" o:spid="_x0000_s1026" type="#_x0000_t32" style="position:absolute;margin-left:-60.75pt;margin-top:9.75pt;width:604.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" strokeweight="1pt">
              <v:stroke dashstyle="dash" endcap="round"/>
              <v:shadow color="#868686"/>
            </v:shape>
          </w:pict>
        </mc:Fallback>
      </mc:AlternateContent>
    </w:r>
  </w:p>
  <w:p w:rsidR="00E42E19" w:rsidRPr="00FF6E71" w:rsidRDefault="005A210A" w:rsidP="005A210A">
    <w:pPr>
      <w:spacing w:after="0" w:line="240" w:lineRule="auto"/>
      <w:jc w:val="both"/>
      <w:rPr>
        <w:rFonts w:ascii="Times New Roman" w:hAnsi="Times New Roman"/>
        <w:bCs/>
        <w:sz w:val="24"/>
        <w:szCs w:val="28"/>
        <w:lang w:bidi="kn-IN"/>
      </w:rPr>
    </w:pPr>
    <w:r w:rsidRPr="00FF6E71">
      <w:rPr>
        <w:rFonts w:ascii="Times New Roman" w:hAnsi="Times New Roman"/>
        <w:b/>
        <w:bCs/>
        <w:sz w:val="24"/>
        <w:szCs w:val="28"/>
        <w:u w:val="single"/>
        <w:lang w:bidi="kn-IN"/>
      </w:rPr>
      <w:t>Vision</w:t>
    </w:r>
    <w:r w:rsidRPr="00FF6E71">
      <w:rPr>
        <w:rFonts w:ascii="Times New Roman" w:hAnsi="Times New Roman"/>
        <w:b/>
        <w:bCs/>
        <w:sz w:val="24"/>
        <w:szCs w:val="28"/>
        <w:lang w:bidi="kn-IN"/>
      </w:rPr>
      <w:t>:</w:t>
    </w:r>
    <w:r w:rsidRPr="00FF6E71">
      <w:rPr>
        <w:rFonts w:ascii="Times New Roman" w:hAnsi="Times New Roman"/>
        <w:bCs/>
        <w:sz w:val="24"/>
        <w:szCs w:val="28"/>
        <w:lang w:bidi="kn-IN"/>
      </w:rPr>
      <w:t xml:space="preserve"> The Department of Computer Science and Engineering shall create professionally competent and socially responsible engineers capable of working in global environment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E40" w:rsidRDefault="00B53E40" w:rsidP="00D80134">
      <w:pPr>
        <w:spacing w:after="0" w:line="240" w:lineRule="auto"/>
      </w:pPr>
      <w:r>
        <w:separator/>
      </w:r>
    </w:p>
  </w:footnote>
  <w:footnote w:type="continuationSeparator" w:id="0">
    <w:p w:rsidR="00B53E40" w:rsidRDefault="00B53E40" w:rsidP="00D8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135" w:type="dxa"/>
      <w:jc w:val="center"/>
      <w:tblLayout w:type="fixed"/>
      <w:tblLook w:val="0440" w:firstRow="0" w:lastRow="1" w:firstColumn="0" w:lastColumn="0" w:noHBand="0" w:noVBand="1"/>
    </w:tblPr>
    <w:tblGrid>
      <w:gridCol w:w="2018"/>
      <w:gridCol w:w="8446"/>
      <w:gridCol w:w="1671"/>
    </w:tblGrid>
    <w:tr w:rsidR="007240A5" w:rsidRPr="00C95274" w:rsidTr="009D3FBC">
      <w:trPr>
        <w:trHeight w:val="1893"/>
        <w:jc w:val="center"/>
      </w:trPr>
      <w:tc>
        <w:tcPr>
          <w:tcW w:w="2018" w:type="dxa"/>
          <w:tcBorders>
            <w:bottom w:val="double" w:sz="4" w:space="0" w:color="auto"/>
          </w:tcBorders>
          <w:vAlign w:val="center"/>
        </w:tcPr>
        <w:p w:rsidR="007240A5" w:rsidRPr="00C95274" w:rsidRDefault="00FD594A" w:rsidP="007240A5">
          <w:pPr>
            <w:pStyle w:val="Header"/>
            <w:jc w:val="center"/>
          </w:pPr>
          <w:r>
            <w:rPr>
              <w:noProof/>
            </w:rPr>
            <w:drawing>
              <wp:anchor distT="0" distB="0" distL="114300" distR="114300" simplePos="0" relativeHeight="251657728" behindDoc="0" locked="0" layoutInCell="1" allowOverlap="1">
                <wp:simplePos x="0" y="0"/>
                <wp:positionH relativeFrom="column">
                  <wp:posOffset>291465</wp:posOffset>
                </wp:positionH>
                <wp:positionV relativeFrom="paragraph">
                  <wp:posOffset>104775</wp:posOffset>
                </wp:positionV>
                <wp:extent cx="962025" cy="843280"/>
                <wp:effectExtent l="0" t="0" r="9525" b="0"/>
                <wp:wrapNone/>
                <wp:docPr id="8" name="Picture 23" descr="http://www.vvce.ac.in/vvcemanda_files/vvce%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vce.ac.in/vvcemanda_files/vvce%20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843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6" w:type="dxa"/>
          <w:tcBorders>
            <w:bottom w:val="double" w:sz="4" w:space="0" w:color="auto"/>
          </w:tcBorders>
        </w:tcPr>
        <w:p w:rsidR="00125542" w:rsidRPr="00FF6E71" w:rsidRDefault="00125542" w:rsidP="00125542">
          <w:pPr>
            <w:pStyle w:val="NoSpacing"/>
            <w:jc w:val="center"/>
            <w:rPr>
              <w:rFonts w:ascii="Times New Roman" w:hAnsi="Times New Roman"/>
              <w:sz w:val="16"/>
              <w:szCs w:val="16"/>
            </w:rPr>
          </w:pPr>
          <w:r w:rsidRPr="00FF6E71">
            <w:rPr>
              <w:rFonts w:ascii="Times New Roman" w:hAnsi="Times New Roman"/>
              <w:b/>
              <w:bCs/>
              <w:color w:val="000000"/>
            </w:rPr>
            <w:t>Vidyavardhaka Sangha®, Mysuru</w:t>
          </w:r>
        </w:p>
        <w:p w:rsidR="007240A5" w:rsidRPr="00FF6E71" w:rsidRDefault="007240A5" w:rsidP="007240A5">
          <w:pPr>
            <w:pStyle w:val="NoSpacing"/>
            <w:jc w:val="center"/>
            <w:rPr>
              <w:rFonts w:ascii="Times New Roman" w:hAnsi="Times New Roman"/>
              <w:sz w:val="36"/>
              <w:szCs w:val="40"/>
            </w:rPr>
          </w:pPr>
          <w:r w:rsidRPr="00FF6E71">
            <w:rPr>
              <w:rFonts w:ascii="Times New Roman" w:hAnsi="Times New Roman"/>
              <w:sz w:val="36"/>
              <w:szCs w:val="40"/>
            </w:rPr>
            <w:t>VIDYAVARDHAKA COLLEGE OF ENGINEERING</w:t>
          </w:r>
        </w:p>
        <w:p w:rsidR="00125542" w:rsidRPr="00FF6E71" w:rsidRDefault="00125542" w:rsidP="007240A5">
          <w:pPr>
            <w:pStyle w:val="NoSpacing"/>
            <w:jc w:val="center"/>
            <w:rPr>
              <w:rFonts w:ascii="Times New Roman" w:hAnsi="Times New Roman"/>
              <w:sz w:val="16"/>
              <w:szCs w:val="16"/>
            </w:rPr>
          </w:pPr>
          <w:r w:rsidRPr="00FF6E71">
            <w:rPr>
              <w:rFonts w:ascii="Times New Roman" w:hAnsi="Times New Roman"/>
              <w:b/>
              <w:bCs/>
              <w:color w:val="000000"/>
            </w:rPr>
            <w:t>(Affiliated to VTU and Approved by AICTE, New Delhi)</w:t>
          </w:r>
        </w:p>
        <w:p w:rsidR="00125542" w:rsidRPr="00FF6E71" w:rsidRDefault="00125542" w:rsidP="007240A5">
          <w:pPr>
            <w:pStyle w:val="NoSpacing"/>
            <w:jc w:val="center"/>
            <w:rPr>
              <w:rFonts w:ascii="Times New Roman" w:hAnsi="Times New Roman"/>
              <w:b/>
              <w:bCs/>
              <w:color w:val="000000"/>
            </w:rPr>
          </w:pPr>
          <w:r w:rsidRPr="00FF6E71">
            <w:rPr>
              <w:rFonts w:ascii="Times New Roman" w:hAnsi="Times New Roman"/>
              <w:b/>
              <w:bCs/>
              <w:color w:val="000000"/>
            </w:rPr>
            <w:t>Accredited by NAAC with 'A' Grade (Validity: 02.11.2018 to 01.11.2023)</w:t>
          </w:r>
          <w:r w:rsidRPr="00FF6E71">
            <w:rPr>
              <w:rFonts w:ascii="Times New Roman" w:hAnsi="Times New Roman"/>
              <w:b/>
              <w:bCs/>
              <w:color w:val="000000"/>
            </w:rPr>
            <w:br/>
            <w:t>Programs Accredited by NBA, New Delhi - CS, IS, EC, ME &amp; EE</w:t>
          </w:r>
          <w:r w:rsidR="00475757">
            <w:rPr>
              <w:rFonts w:ascii="Times New Roman" w:hAnsi="Times New Roman"/>
              <w:b/>
              <w:bCs/>
              <w:color w:val="000000"/>
            </w:rPr>
            <w:t>.</w:t>
          </w:r>
        </w:p>
        <w:p w:rsidR="007240A5" w:rsidRPr="00FF6E71" w:rsidRDefault="00125542" w:rsidP="007240A5">
          <w:pPr>
            <w:pStyle w:val="NoSpacing"/>
            <w:jc w:val="center"/>
            <w:rPr>
              <w:rFonts w:ascii="Times New Roman" w:hAnsi="Times New Roman"/>
              <w:b/>
              <w:szCs w:val="20"/>
            </w:rPr>
          </w:pPr>
          <w:r w:rsidRPr="00FF6E71">
            <w:rPr>
              <w:rFonts w:ascii="Times New Roman" w:hAnsi="Times New Roman"/>
              <w:b/>
              <w:bCs/>
              <w:color w:val="000000"/>
            </w:rPr>
            <w:t xml:space="preserve"> (Validity: 01.07.2017 to 30.06.2020)</w:t>
          </w:r>
          <w:r w:rsidRPr="00FF6E71">
            <w:rPr>
              <w:rFonts w:ascii="Times New Roman" w:hAnsi="Times New Roman"/>
              <w:b/>
              <w:bCs/>
              <w:color w:val="000000"/>
            </w:rPr>
            <w:br/>
          </w:r>
          <w:r w:rsidR="007240A5" w:rsidRPr="00FF6E71">
            <w:rPr>
              <w:rFonts w:ascii="Times New Roman" w:hAnsi="Times New Roman"/>
              <w:b/>
              <w:szCs w:val="20"/>
            </w:rPr>
            <w:t xml:space="preserve">P.B. No.206, Gokulam, III - Stage, Mysore - 570 002, Karnataka, INDIA. </w:t>
          </w:r>
        </w:p>
        <w:p w:rsidR="00125542" w:rsidRDefault="00125542" w:rsidP="007240A5">
          <w:pPr>
            <w:pStyle w:val="NoSpacing"/>
            <w:jc w:val="center"/>
            <w:rPr>
              <w:rFonts w:ascii="Arial" w:hAnsi="Arial" w:cs="Arial"/>
              <w:b/>
              <w:szCs w:val="20"/>
            </w:rPr>
          </w:pPr>
        </w:p>
        <w:p w:rsidR="007240A5" w:rsidRPr="00FF6E71" w:rsidRDefault="007240A5" w:rsidP="007240A5">
          <w:pPr>
            <w:pStyle w:val="NoSpacing"/>
            <w:jc w:val="center"/>
            <w:rPr>
              <w:rFonts w:ascii="Times New Roman" w:hAnsi="Times New Roman"/>
              <w:b/>
              <w:sz w:val="26"/>
              <w:szCs w:val="26"/>
            </w:rPr>
          </w:pPr>
          <w:r w:rsidRPr="00FF6E71">
            <w:rPr>
              <w:rFonts w:ascii="Times New Roman" w:hAnsi="Times New Roman"/>
              <w:b/>
              <w:sz w:val="26"/>
              <w:szCs w:val="26"/>
            </w:rPr>
            <w:t>DEPARTMENT OF COMPUTER SCIENCE AND ENGINEERING</w:t>
          </w:r>
        </w:p>
        <w:p w:rsidR="007240A5" w:rsidRPr="003A0C7D" w:rsidRDefault="007240A5" w:rsidP="007240A5">
          <w:pPr>
            <w:pStyle w:val="NoSpacing"/>
            <w:jc w:val="center"/>
            <w:rPr>
              <w:rFonts w:ascii="Arial" w:hAnsi="Arial" w:cs="Arial"/>
              <w:b/>
              <w:szCs w:val="20"/>
            </w:rPr>
          </w:pPr>
        </w:p>
      </w:tc>
      <w:tc>
        <w:tcPr>
          <w:tcW w:w="1671" w:type="dxa"/>
          <w:tcBorders>
            <w:bottom w:val="double" w:sz="4" w:space="0" w:color="auto"/>
          </w:tcBorders>
        </w:tcPr>
        <w:p w:rsidR="007240A5" w:rsidRPr="00C95274" w:rsidRDefault="00FD594A" w:rsidP="007240A5">
          <w:pPr>
            <w:pStyle w:val="NoSpacing"/>
            <w:rPr>
              <w:rFonts w:ascii="Britannic Bold" w:hAnsi="Britannic Bold"/>
              <w:sz w:val="40"/>
              <w:szCs w:val="40"/>
            </w:rPr>
          </w:pPr>
          <w:r>
            <w:rPr>
              <w:noProof/>
            </w:rPr>
            <w:drawing>
              <wp:anchor distT="0" distB="0" distL="114300" distR="114300" simplePos="0" relativeHeight="251658752" behindDoc="0" locked="0" layoutInCell="1" allowOverlap="1">
                <wp:simplePos x="0" y="0"/>
                <wp:positionH relativeFrom="column">
                  <wp:posOffset>-116205</wp:posOffset>
                </wp:positionH>
                <wp:positionV relativeFrom="paragraph">
                  <wp:posOffset>3810</wp:posOffset>
                </wp:positionV>
                <wp:extent cx="1028065" cy="971550"/>
                <wp:effectExtent l="0" t="0" r="635"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065" cy="971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42E19" w:rsidRDefault="00E42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330F"/>
      </v:shape>
    </w:pict>
  </w:numPicBullet>
  <w:abstractNum w:abstractNumId="0">
    <w:nsid w:val="017B720F"/>
    <w:multiLevelType w:val="hybridMultilevel"/>
    <w:tmpl w:val="CE7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F6CDB"/>
    <w:multiLevelType w:val="hybridMultilevel"/>
    <w:tmpl w:val="A1A6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D0749"/>
    <w:multiLevelType w:val="hybridMultilevel"/>
    <w:tmpl w:val="69C2B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3375"/>
    <w:multiLevelType w:val="hybridMultilevel"/>
    <w:tmpl w:val="B33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F258C"/>
    <w:multiLevelType w:val="hybridMultilevel"/>
    <w:tmpl w:val="68FC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17C06"/>
    <w:multiLevelType w:val="hybridMultilevel"/>
    <w:tmpl w:val="B3346F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30751"/>
    <w:multiLevelType w:val="hybridMultilevel"/>
    <w:tmpl w:val="A4D03534"/>
    <w:lvl w:ilvl="0" w:tplc="EDD25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047F0C"/>
    <w:multiLevelType w:val="hybridMultilevel"/>
    <w:tmpl w:val="8826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643521"/>
    <w:multiLevelType w:val="hybridMultilevel"/>
    <w:tmpl w:val="7E84019E"/>
    <w:lvl w:ilvl="0" w:tplc="4ABC7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776AEF"/>
    <w:multiLevelType w:val="hybridMultilevel"/>
    <w:tmpl w:val="C004C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EA79BC"/>
    <w:multiLevelType w:val="hybridMultilevel"/>
    <w:tmpl w:val="9D6C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E166EB"/>
    <w:multiLevelType w:val="hybridMultilevel"/>
    <w:tmpl w:val="9D6C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9137F1"/>
    <w:multiLevelType w:val="hybridMultilevel"/>
    <w:tmpl w:val="EF4C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237A09"/>
    <w:multiLevelType w:val="hybridMultilevel"/>
    <w:tmpl w:val="E9002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054ED"/>
    <w:multiLevelType w:val="hybridMultilevel"/>
    <w:tmpl w:val="50287900"/>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15">
    <w:nsid w:val="17EA1146"/>
    <w:multiLevelType w:val="hybridMultilevel"/>
    <w:tmpl w:val="B33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3B7D53"/>
    <w:multiLevelType w:val="hybridMultilevel"/>
    <w:tmpl w:val="068C8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DA7236"/>
    <w:multiLevelType w:val="hybridMultilevel"/>
    <w:tmpl w:val="B6406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401B02"/>
    <w:multiLevelType w:val="hybridMultilevel"/>
    <w:tmpl w:val="5E0A2214"/>
    <w:lvl w:ilvl="0" w:tplc="4DC87106">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3CA2558"/>
    <w:multiLevelType w:val="hybridMultilevel"/>
    <w:tmpl w:val="97EA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0C10EC"/>
    <w:multiLevelType w:val="hybridMultilevel"/>
    <w:tmpl w:val="060A0A9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057CFB"/>
    <w:multiLevelType w:val="hybridMultilevel"/>
    <w:tmpl w:val="E12C0B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B8168B"/>
    <w:multiLevelType w:val="hybridMultilevel"/>
    <w:tmpl w:val="F6304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DA2B11"/>
    <w:multiLevelType w:val="hybridMultilevel"/>
    <w:tmpl w:val="59BE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E14F35"/>
    <w:multiLevelType w:val="hybridMultilevel"/>
    <w:tmpl w:val="9D6C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586E4C"/>
    <w:multiLevelType w:val="hybridMultilevel"/>
    <w:tmpl w:val="D826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920397"/>
    <w:multiLevelType w:val="hybridMultilevel"/>
    <w:tmpl w:val="32D8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BB548E"/>
    <w:multiLevelType w:val="hybridMultilevel"/>
    <w:tmpl w:val="0B981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BE0C65"/>
    <w:multiLevelType w:val="hybridMultilevel"/>
    <w:tmpl w:val="90D85804"/>
    <w:lvl w:ilvl="0" w:tplc="BADCF9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C34E77"/>
    <w:multiLevelType w:val="hybridMultilevel"/>
    <w:tmpl w:val="BF36FA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FF4027"/>
    <w:multiLevelType w:val="hybridMultilevel"/>
    <w:tmpl w:val="7110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6E705E"/>
    <w:multiLevelType w:val="hybridMultilevel"/>
    <w:tmpl w:val="50287900"/>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2">
    <w:nsid w:val="33674515"/>
    <w:multiLevelType w:val="hybridMultilevel"/>
    <w:tmpl w:val="101A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B81FCA"/>
    <w:multiLevelType w:val="hybridMultilevel"/>
    <w:tmpl w:val="6C08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64E8D"/>
    <w:multiLevelType w:val="hybridMultilevel"/>
    <w:tmpl w:val="9D6C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9801FF0"/>
    <w:multiLevelType w:val="hybridMultilevel"/>
    <w:tmpl w:val="59BE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A254E66"/>
    <w:multiLevelType w:val="hybridMultilevel"/>
    <w:tmpl w:val="1A5C9D0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3D63A5"/>
    <w:multiLevelType w:val="hybridMultilevel"/>
    <w:tmpl w:val="83B64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53163C"/>
    <w:multiLevelType w:val="hybridMultilevel"/>
    <w:tmpl w:val="7F78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327FAA"/>
    <w:multiLevelType w:val="hybridMultilevel"/>
    <w:tmpl w:val="BFC43CA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D0D553C"/>
    <w:multiLevelType w:val="hybridMultilevel"/>
    <w:tmpl w:val="42AC4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0D746AB"/>
    <w:multiLevelType w:val="hybridMultilevel"/>
    <w:tmpl w:val="873ED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270418"/>
    <w:multiLevelType w:val="hybridMultilevel"/>
    <w:tmpl w:val="6B785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2E74FBE"/>
    <w:multiLevelType w:val="hybridMultilevel"/>
    <w:tmpl w:val="26C49422"/>
    <w:lvl w:ilvl="0" w:tplc="056A1EA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F16699"/>
    <w:multiLevelType w:val="hybridMultilevel"/>
    <w:tmpl w:val="BA5E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DD281D"/>
    <w:multiLevelType w:val="hybridMultilevel"/>
    <w:tmpl w:val="48CE7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672359D"/>
    <w:multiLevelType w:val="hybridMultilevel"/>
    <w:tmpl w:val="0216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A4F7037"/>
    <w:multiLevelType w:val="hybridMultilevel"/>
    <w:tmpl w:val="83B64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B1E03AA"/>
    <w:multiLevelType w:val="hybridMultilevel"/>
    <w:tmpl w:val="73DC5C88"/>
    <w:lvl w:ilvl="0" w:tplc="ECE4AB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4BB22124"/>
    <w:multiLevelType w:val="multilevel"/>
    <w:tmpl w:val="373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A15F92"/>
    <w:multiLevelType w:val="hybridMultilevel"/>
    <w:tmpl w:val="2E4C87F8"/>
    <w:lvl w:ilvl="0" w:tplc="AFF82FB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FC57A96"/>
    <w:multiLevelType w:val="hybridMultilevel"/>
    <w:tmpl w:val="3B56A8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00B73B6"/>
    <w:multiLevelType w:val="hybridMultilevel"/>
    <w:tmpl w:val="AB8ED2A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nsid w:val="50104ED7"/>
    <w:multiLevelType w:val="hybridMultilevel"/>
    <w:tmpl w:val="BD6A1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05C1E80"/>
    <w:multiLevelType w:val="hybridMultilevel"/>
    <w:tmpl w:val="CE7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0569D0"/>
    <w:multiLevelType w:val="hybridMultilevel"/>
    <w:tmpl w:val="809C46A4"/>
    <w:lvl w:ilvl="0" w:tplc="D7AA34B6">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56">
    <w:nsid w:val="572A2BF0"/>
    <w:multiLevelType w:val="hybridMultilevel"/>
    <w:tmpl w:val="B066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7713F7C"/>
    <w:multiLevelType w:val="hybridMultilevel"/>
    <w:tmpl w:val="771E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A372943"/>
    <w:multiLevelType w:val="hybridMultilevel"/>
    <w:tmpl w:val="90D85804"/>
    <w:lvl w:ilvl="0" w:tplc="BADCF9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CD0577F"/>
    <w:multiLevelType w:val="hybridMultilevel"/>
    <w:tmpl w:val="DAAA39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EED6BBD"/>
    <w:multiLevelType w:val="hybridMultilevel"/>
    <w:tmpl w:val="1716E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F7A183E"/>
    <w:multiLevelType w:val="hybridMultilevel"/>
    <w:tmpl w:val="F74A6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F9F168F"/>
    <w:multiLevelType w:val="hybridMultilevel"/>
    <w:tmpl w:val="60089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25A5A38"/>
    <w:multiLevelType w:val="hybridMultilevel"/>
    <w:tmpl w:val="9D6C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33D5A94"/>
    <w:multiLevelType w:val="hybridMultilevel"/>
    <w:tmpl w:val="88EC2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69E0C23"/>
    <w:multiLevelType w:val="hybridMultilevel"/>
    <w:tmpl w:val="549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8D506E0"/>
    <w:multiLevelType w:val="hybridMultilevel"/>
    <w:tmpl w:val="DD708D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6B295B5E"/>
    <w:multiLevelType w:val="hybridMultilevel"/>
    <w:tmpl w:val="7110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CAB3254"/>
    <w:multiLevelType w:val="hybridMultilevel"/>
    <w:tmpl w:val="CE7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F221FB"/>
    <w:multiLevelType w:val="hybridMultilevel"/>
    <w:tmpl w:val="CE7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F9D191F"/>
    <w:multiLevelType w:val="hybridMultilevel"/>
    <w:tmpl w:val="DDA6CF12"/>
    <w:lvl w:ilvl="0" w:tplc="6F20AD5A">
      <w:start w:val="1"/>
      <w:numFmt w:val="decimal"/>
      <w:lvlText w:val="%1)"/>
      <w:lvlJc w:val="left"/>
      <w:pPr>
        <w:ind w:left="1920" w:hanging="360"/>
      </w:pPr>
      <w:rPr>
        <w:rFonts w:hint="default"/>
        <w:b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1">
    <w:nsid w:val="74E55507"/>
    <w:multiLevelType w:val="hybridMultilevel"/>
    <w:tmpl w:val="2A98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7570529"/>
    <w:multiLevelType w:val="hybridMultilevel"/>
    <w:tmpl w:val="7110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7D90C0E"/>
    <w:multiLevelType w:val="hybridMultilevel"/>
    <w:tmpl w:val="6D76CE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8BA46A4"/>
    <w:multiLevelType w:val="hybridMultilevel"/>
    <w:tmpl w:val="A52C2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95E6F87"/>
    <w:multiLevelType w:val="hybridMultilevel"/>
    <w:tmpl w:val="B5C60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96D228F"/>
    <w:multiLevelType w:val="hybridMultilevel"/>
    <w:tmpl w:val="50287900"/>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77">
    <w:nsid w:val="7CA514E0"/>
    <w:multiLevelType w:val="hybridMultilevel"/>
    <w:tmpl w:val="0DCEE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CFA5842"/>
    <w:multiLevelType w:val="hybridMultilevel"/>
    <w:tmpl w:val="C27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4F0AB4"/>
    <w:multiLevelType w:val="hybridMultilevel"/>
    <w:tmpl w:val="AC84B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0"/>
  </w:num>
  <w:num w:numId="4">
    <w:abstractNumId w:val="46"/>
  </w:num>
  <w:num w:numId="5">
    <w:abstractNumId w:val="31"/>
  </w:num>
  <w:num w:numId="6">
    <w:abstractNumId w:val="76"/>
  </w:num>
  <w:num w:numId="7">
    <w:abstractNumId w:val="14"/>
  </w:num>
  <w:num w:numId="8">
    <w:abstractNumId w:val="61"/>
  </w:num>
  <w:num w:numId="9">
    <w:abstractNumId w:val="40"/>
  </w:num>
  <w:num w:numId="10">
    <w:abstractNumId w:val="4"/>
  </w:num>
  <w:num w:numId="11">
    <w:abstractNumId w:val="32"/>
  </w:num>
  <w:num w:numId="12">
    <w:abstractNumId w:val="39"/>
  </w:num>
  <w:num w:numId="13">
    <w:abstractNumId w:val="7"/>
  </w:num>
  <w:num w:numId="14">
    <w:abstractNumId w:val="12"/>
  </w:num>
  <w:num w:numId="15">
    <w:abstractNumId w:val="47"/>
  </w:num>
  <w:num w:numId="16">
    <w:abstractNumId w:val="72"/>
  </w:num>
  <w:num w:numId="17">
    <w:abstractNumId w:val="30"/>
  </w:num>
  <w:num w:numId="18">
    <w:abstractNumId w:val="36"/>
  </w:num>
  <w:num w:numId="19">
    <w:abstractNumId w:val="26"/>
  </w:num>
  <w:num w:numId="20">
    <w:abstractNumId w:val="33"/>
  </w:num>
  <w:num w:numId="21">
    <w:abstractNumId w:val="56"/>
  </w:num>
  <w:num w:numId="22">
    <w:abstractNumId w:val="23"/>
  </w:num>
  <w:num w:numId="23">
    <w:abstractNumId w:val="66"/>
  </w:num>
  <w:num w:numId="24">
    <w:abstractNumId w:val="6"/>
  </w:num>
  <w:num w:numId="25">
    <w:abstractNumId w:val="48"/>
  </w:num>
  <w:num w:numId="26">
    <w:abstractNumId w:val="55"/>
  </w:num>
  <w:num w:numId="27">
    <w:abstractNumId w:val="18"/>
  </w:num>
  <w:num w:numId="28">
    <w:abstractNumId w:val="50"/>
  </w:num>
  <w:num w:numId="29">
    <w:abstractNumId w:val="35"/>
  </w:num>
  <w:num w:numId="30">
    <w:abstractNumId w:val="71"/>
  </w:num>
  <w:num w:numId="31">
    <w:abstractNumId w:val="37"/>
  </w:num>
  <w:num w:numId="32">
    <w:abstractNumId w:val="64"/>
  </w:num>
  <w:num w:numId="33">
    <w:abstractNumId w:val="8"/>
  </w:num>
  <w:num w:numId="34">
    <w:abstractNumId w:val="67"/>
  </w:num>
  <w:num w:numId="35">
    <w:abstractNumId w:val="65"/>
  </w:num>
  <w:num w:numId="36">
    <w:abstractNumId w:val="19"/>
  </w:num>
  <w:num w:numId="37">
    <w:abstractNumId w:val="58"/>
  </w:num>
  <w:num w:numId="38">
    <w:abstractNumId w:val="28"/>
  </w:num>
  <w:num w:numId="39">
    <w:abstractNumId w:val="20"/>
  </w:num>
  <w:num w:numId="40">
    <w:abstractNumId w:val="51"/>
  </w:num>
  <w:num w:numId="41">
    <w:abstractNumId w:val="29"/>
  </w:num>
  <w:num w:numId="42">
    <w:abstractNumId w:val="75"/>
  </w:num>
  <w:num w:numId="43">
    <w:abstractNumId w:val="9"/>
  </w:num>
  <w:num w:numId="44">
    <w:abstractNumId w:val="74"/>
  </w:num>
  <w:num w:numId="45">
    <w:abstractNumId w:val="45"/>
  </w:num>
  <w:num w:numId="46">
    <w:abstractNumId w:val="41"/>
  </w:num>
  <w:num w:numId="47">
    <w:abstractNumId w:val="53"/>
  </w:num>
  <w:num w:numId="48">
    <w:abstractNumId w:val="2"/>
  </w:num>
  <w:num w:numId="49">
    <w:abstractNumId w:val="13"/>
  </w:num>
  <w:num w:numId="50">
    <w:abstractNumId w:val="59"/>
  </w:num>
  <w:num w:numId="51">
    <w:abstractNumId w:val="22"/>
  </w:num>
  <w:num w:numId="52">
    <w:abstractNumId w:val="77"/>
  </w:num>
  <w:num w:numId="53">
    <w:abstractNumId w:val="62"/>
  </w:num>
  <w:num w:numId="54">
    <w:abstractNumId w:val="27"/>
  </w:num>
  <w:num w:numId="55">
    <w:abstractNumId w:val="60"/>
  </w:num>
  <w:num w:numId="56">
    <w:abstractNumId w:val="3"/>
  </w:num>
  <w:num w:numId="57">
    <w:abstractNumId w:val="15"/>
  </w:num>
  <w:num w:numId="58">
    <w:abstractNumId w:val="16"/>
  </w:num>
  <w:num w:numId="59">
    <w:abstractNumId w:val="0"/>
  </w:num>
  <w:num w:numId="60">
    <w:abstractNumId w:val="69"/>
  </w:num>
  <w:num w:numId="61">
    <w:abstractNumId w:val="68"/>
  </w:num>
  <w:num w:numId="62">
    <w:abstractNumId w:val="73"/>
  </w:num>
  <w:num w:numId="63">
    <w:abstractNumId w:val="44"/>
  </w:num>
  <w:num w:numId="64">
    <w:abstractNumId w:val="54"/>
  </w:num>
  <w:num w:numId="65">
    <w:abstractNumId w:val="10"/>
  </w:num>
  <w:num w:numId="66">
    <w:abstractNumId w:val="24"/>
  </w:num>
  <w:num w:numId="67">
    <w:abstractNumId w:val="34"/>
  </w:num>
  <w:num w:numId="68">
    <w:abstractNumId w:val="63"/>
  </w:num>
  <w:num w:numId="69">
    <w:abstractNumId w:val="11"/>
  </w:num>
  <w:num w:numId="70">
    <w:abstractNumId w:val="43"/>
  </w:num>
  <w:num w:numId="71">
    <w:abstractNumId w:val="78"/>
  </w:num>
  <w:num w:numId="72">
    <w:abstractNumId w:val="57"/>
  </w:num>
  <w:num w:numId="73">
    <w:abstractNumId w:val="52"/>
  </w:num>
  <w:num w:numId="74">
    <w:abstractNumId w:val="79"/>
  </w:num>
  <w:num w:numId="75">
    <w:abstractNumId w:val="5"/>
  </w:num>
  <w:num w:numId="76">
    <w:abstractNumId w:val="17"/>
  </w:num>
  <w:num w:numId="77">
    <w:abstractNumId w:val="21"/>
  </w:num>
  <w:num w:numId="78">
    <w:abstractNumId w:val="38"/>
  </w:num>
  <w:num w:numId="79">
    <w:abstractNumId w:val="42"/>
  </w:num>
  <w:num w:numId="80">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11"/>
    <w:rsid w:val="00001920"/>
    <w:rsid w:val="000026EE"/>
    <w:rsid w:val="00002800"/>
    <w:rsid w:val="00004762"/>
    <w:rsid w:val="00005A5F"/>
    <w:rsid w:val="00006740"/>
    <w:rsid w:val="00011EDE"/>
    <w:rsid w:val="000120E4"/>
    <w:rsid w:val="000122DA"/>
    <w:rsid w:val="00012734"/>
    <w:rsid w:val="00014EFA"/>
    <w:rsid w:val="000154A5"/>
    <w:rsid w:val="00015A4A"/>
    <w:rsid w:val="00016166"/>
    <w:rsid w:val="000164C9"/>
    <w:rsid w:val="00016BBF"/>
    <w:rsid w:val="000205F3"/>
    <w:rsid w:val="000219BB"/>
    <w:rsid w:val="00022DA4"/>
    <w:rsid w:val="00022ED0"/>
    <w:rsid w:val="00023517"/>
    <w:rsid w:val="000245AB"/>
    <w:rsid w:val="00030116"/>
    <w:rsid w:val="000302F2"/>
    <w:rsid w:val="00030782"/>
    <w:rsid w:val="00030CD8"/>
    <w:rsid w:val="00031C4F"/>
    <w:rsid w:val="0003459F"/>
    <w:rsid w:val="000345FD"/>
    <w:rsid w:val="00034790"/>
    <w:rsid w:val="0003483B"/>
    <w:rsid w:val="0003521A"/>
    <w:rsid w:val="00036EDE"/>
    <w:rsid w:val="00037C39"/>
    <w:rsid w:val="00040FE0"/>
    <w:rsid w:val="00041E01"/>
    <w:rsid w:val="0004268F"/>
    <w:rsid w:val="00043568"/>
    <w:rsid w:val="000444B7"/>
    <w:rsid w:val="00045001"/>
    <w:rsid w:val="00045BC5"/>
    <w:rsid w:val="00046A84"/>
    <w:rsid w:val="00047714"/>
    <w:rsid w:val="00047E44"/>
    <w:rsid w:val="000507E8"/>
    <w:rsid w:val="000508F7"/>
    <w:rsid w:val="00053D8D"/>
    <w:rsid w:val="00056131"/>
    <w:rsid w:val="00056788"/>
    <w:rsid w:val="00057B95"/>
    <w:rsid w:val="000620C2"/>
    <w:rsid w:val="000651BA"/>
    <w:rsid w:val="00065684"/>
    <w:rsid w:val="00066477"/>
    <w:rsid w:val="00066E82"/>
    <w:rsid w:val="000675E0"/>
    <w:rsid w:val="000678FA"/>
    <w:rsid w:val="00071F05"/>
    <w:rsid w:val="0007249F"/>
    <w:rsid w:val="00074295"/>
    <w:rsid w:val="00075E6D"/>
    <w:rsid w:val="0007738F"/>
    <w:rsid w:val="00081697"/>
    <w:rsid w:val="00081872"/>
    <w:rsid w:val="0008477E"/>
    <w:rsid w:val="00086178"/>
    <w:rsid w:val="0008634E"/>
    <w:rsid w:val="000865FF"/>
    <w:rsid w:val="000874FE"/>
    <w:rsid w:val="00090938"/>
    <w:rsid w:val="000919F2"/>
    <w:rsid w:val="00092E87"/>
    <w:rsid w:val="00093923"/>
    <w:rsid w:val="000944EE"/>
    <w:rsid w:val="000958A0"/>
    <w:rsid w:val="000970D9"/>
    <w:rsid w:val="000A02AA"/>
    <w:rsid w:val="000A0B59"/>
    <w:rsid w:val="000A1793"/>
    <w:rsid w:val="000A2762"/>
    <w:rsid w:val="000A38B5"/>
    <w:rsid w:val="000A3D05"/>
    <w:rsid w:val="000A3F7D"/>
    <w:rsid w:val="000A48EB"/>
    <w:rsid w:val="000A5329"/>
    <w:rsid w:val="000A534C"/>
    <w:rsid w:val="000A684C"/>
    <w:rsid w:val="000A6BAC"/>
    <w:rsid w:val="000A7694"/>
    <w:rsid w:val="000A7810"/>
    <w:rsid w:val="000A7996"/>
    <w:rsid w:val="000B0733"/>
    <w:rsid w:val="000B0A4F"/>
    <w:rsid w:val="000B10B1"/>
    <w:rsid w:val="000B41B3"/>
    <w:rsid w:val="000B4FFF"/>
    <w:rsid w:val="000B5269"/>
    <w:rsid w:val="000B56E4"/>
    <w:rsid w:val="000B5703"/>
    <w:rsid w:val="000B70B8"/>
    <w:rsid w:val="000B7FC0"/>
    <w:rsid w:val="000C018A"/>
    <w:rsid w:val="000C04FF"/>
    <w:rsid w:val="000C1FD2"/>
    <w:rsid w:val="000C209D"/>
    <w:rsid w:val="000C2C8B"/>
    <w:rsid w:val="000C4A6C"/>
    <w:rsid w:val="000C4E22"/>
    <w:rsid w:val="000C5822"/>
    <w:rsid w:val="000C591D"/>
    <w:rsid w:val="000C6918"/>
    <w:rsid w:val="000C744C"/>
    <w:rsid w:val="000D09DC"/>
    <w:rsid w:val="000D290A"/>
    <w:rsid w:val="000D3F38"/>
    <w:rsid w:val="000D4A99"/>
    <w:rsid w:val="000D69DF"/>
    <w:rsid w:val="000D7336"/>
    <w:rsid w:val="000D7BF9"/>
    <w:rsid w:val="000E1F6E"/>
    <w:rsid w:val="000E2AA1"/>
    <w:rsid w:val="000E3504"/>
    <w:rsid w:val="000E6D87"/>
    <w:rsid w:val="000F0C57"/>
    <w:rsid w:val="000F187A"/>
    <w:rsid w:val="000F2314"/>
    <w:rsid w:val="000F2B1E"/>
    <w:rsid w:val="000F2B35"/>
    <w:rsid w:val="000F5527"/>
    <w:rsid w:val="000F5C5F"/>
    <w:rsid w:val="000F5FCC"/>
    <w:rsid w:val="000F66F5"/>
    <w:rsid w:val="000F7D79"/>
    <w:rsid w:val="000F7D8E"/>
    <w:rsid w:val="001007B0"/>
    <w:rsid w:val="00101BE3"/>
    <w:rsid w:val="001022C8"/>
    <w:rsid w:val="00105F79"/>
    <w:rsid w:val="00110376"/>
    <w:rsid w:val="00110CC9"/>
    <w:rsid w:val="00111427"/>
    <w:rsid w:val="00112E0A"/>
    <w:rsid w:val="00114901"/>
    <w:rsid w:val="00116E64"/>
    <w:rsid w:val="001172A6"/>
    <w:rsid w:val="001177E1"/>
    <w:rsid w:val="00117BD4"/>
    <w:rsid w:val="00117CDB"/>
    <w:rsid w:val="00121973"/>
    <w:rsid w:val="00123244"/>
    <w:rsid w:val="00124855"/>
    <w:rsid w:val="0012512A"/>
    <w:rsid w:val="00125542"/>
    <w:rsid w:val="001257C5"/>
    <w:rsid w:val="00125F9F"/>
    <w:rsid w:val="00127F3B"/>
    <w:rsid w:val="001328E4"/>
    <w:rsid w:val="00132F73"/>
    <w:rsid w:val="0013390A"/>
    <w:rsid w:val="00135257"/>
    <w:rsid w:val="00135787"/>
    <w:rsid w:val="00135EC7"/>
    <w:rsid w:val="001367E5"/>
    <w:rsid w:val="00136938"/>
    <w:rsid w:val="00137B8F"/>
    <w:rsid w:val="00140911"/>
    <w:rsid w:val="00141FB1"/>
    <w:rsid w:val="001428E8"/>
    <w:rsid w:val="0014420C"/>
    <w:rsid w:val="001448A4"/>
    <w:rsid w:val="00145CFB"/>
    <w:rsid w:val="001478B7"/>
    <w:rsid w:val="00150151"/>
    <w:rsid w:val="001514B5"/>
    <w:rsid w:val="0015157F"/>
    <w:rsid w:val="00152173"/>
    <w:rsid w:val="00152647"/>
    <w:rsid w:val="001527B9"/>
    <w:rsid w:val="00152D55"/>
    <w:rsid w:val="00153BD5"/>
    <w:rsid w:val="001540F8"/>
    <w:rsid w:val="001545B4"/>
    <w:rsid w:val="00154CDA"/>
    <w:rsid w:val="00155691"/>
    <w:rsid w:val="00157953"/>
    <w:rsid w:val="00160600"/>
    <w:rsid w:val="00160AFE"/>
    <w:rsid w:val="00164373"/>
    <w:rsid w:val="001649DB"/>
    <w:rsid w:val="00165A60"/>
    <w:rsid w:val="0017303F"/>
    <w:rsid w:val="001734C7"/>
    <w:rsid w:val="00173BD3"/>
    <w:rsid w:val="00173ED8"/>
    <w:rsid w:val="00174840"/>
    <w:rsid w:val="00174B7F"/>
    <w:rsid w:val="001764BF"/>
    <w:rsid w:val="001772E9"/>
    <w:rsid w:val="001777AB"/>
    <w:rsid w:val="00177A5E"/>
    <w:rsid w:val="0018252F"/>
    <w:rsid w:val="00182BBC"/>
    <w:rsid w:val="001830D9"/>
    <w:rsid w:val="00184484"/>
    <w:rsid w:val="00185456"/>
    <w:rsid w:val="0018574B"/>
    <w:rsid w:val="001857A5"/>
    <w:rsid w:val="0018592C"/>
    <w:rsid w:val="00185C39"/>
    <w:rsid w:val="00186F6A"/>
    <w:rsid w:val="0019081D"/>
    <w:rsid w:val="00192634"/>
    <w:rsid w:val="001927E4"/>
    <w:rsid w:val="00192B4A"/>
    <w:rsid w:val="00192CD0"/>
    <w:rsid w:val="0019404D"/>
    <w:rsid w:val="00194E3D"/>
    <w:rsid w:val="001965E3"/>
    <w:rsid w:val="00196C89"/>
    <w:rsid w:val="00197A57"/>
    <w:rsid w:val="001A1501"/>
    <w:rsid w:val="001A1C77"/>
    <w:rsid w:val="001A298F"/>
    <w:rsid w:val="001A2B2C"/>
    <w:rsid w:val="001A334A"/>
    <w:rsid w:val="001A38B6"/>
    <w:rsid w:val="001A4C0B"/>
    <w:rsid w:val="001A4CC9"/>
    <w:rsid w:val="001A52DE"/>
    <w:rsid w:val="001A5798"/>
    <w:rsid w:val="001A5B33"/>
    <w:rsid w:val="001A711F"/>
    <w:rsid w:val="001A788B"/>
    <w:rsid w:val="001B0048"/>
    <w:rsid w:val="001B0274"/>
    <w:rsid w:val="001B0C84"/>
    <w:rsid w:val="001B2F86"/>
    <w:rsid w:val="001B37EC"/>
    <w:rsid w:val="001B4F5A"/>
    <w:rsid w:val="001B501E"/>
    <w:rsid w:val="001B57FF"/>
    <w:rsid w:val="001B63F6"/>
    <w:rsid w:val="001B66F2"/>
    <w:rsid w:val="001B6769"/>
    <w:rsid w:val="001C1AC0"/>
    <w:rsid w:val="001C1FC4"/>
    <w:rsid w:val="001C2AF7"/>
    <w:rsid w:val="001C32B4"/>
    <w:rsid w:val="001C39BD"/>
    <w:rsid w:val="001C4432"/>
    <w:rsid w:val="001C4824"/>
    <w:rsid w:val="001C5103"/>
    <w:rsid w:val="001C542C"/>
    <w:rsid w:val="001C565A"/>
    <w:rsid w:val="001C57BA"/>
    <w:rsid w:val="001C6AC0"/>
    <w:rsid w:val="001D0DC4"/>
    <w:rsid w:val="001D303C"/>
    <w:rsid w:val="001D33F0"/>
    <w:rsid w:val="001D4115"/>
    <w:rsid w:val="001D68D6"/>
    <w:rsid w:val="001D6D77"/>
    <w:rsid w:val="001D7166"/>
    <w:rsid w:val="001E0282"/>
    <w:rsid w:val="001E2579"/>
    <w:rsid w:val="001E3C63"/>
    <w:rsid w:val="001E4B7D"/>
    <w:rsid w:val="001E5A68"/>
    <w:rsid w:val="001E723B"/>
    <w:rsid w:val="001E7FAB"/>
    <w:rsid w:val="001E7FFB"/>
    <w:rsid w:val="001F199C"/>
    <w:rsid w:val="001F1C50"/>
    <w:rsid w:val="001F1D02"/>
    <w:rsid w:val="001F2CD2"/>
    <w:rsid w:val="001F2F13"/>
    <w:rsid w:val="001F4FA6"/>
    <w:rsid w:val="001F5B42"/>
    <w:rsid w:val="001F7984"/>
    <w:rsid w:val="001F7B30"/>
    <w:rsid w:val="001F7FAE"/>
    <w:rsid w:val="00200AC2"/>
    <w:rsid w:val="00200BBD"/>
    <w:rsid w:val="002013DF"/>
    <w:rsid w:val="00202C2B"/>
    <w:rsid w:val="00202EB6"/>
    <w:rsid w:val="002049F8"/>
    <w:rsid w:val="00204C6E"/>
    <w:rsid w:val="00204E9D"/>
    <w:rsid w:val="00205565"/>
    <w:rsid w:val="0020573F"/>
    <w:rsid w:val="00205DC8"/>
    <w:rsid w:val="00205DCB"/>
    <w:rsid w:val="002071D9"/>
    <w:rsid w:val="00211D8A"/>
    <w:rsid w:val="0021265F"/>
    <w:rsid w:val="0021267C"/>
    <w:rsid w:val="00212AC4"/>
    <w:rsid w:val="002137F3"/>
    <w:rsid w:val="002202AB"/>
    <w:rsid w:val="002214BD"/>
    <w:rsid w:val="002218E6"/>
    <w:rsid w:val="00221B94"/>
    <w:rsid w:val="00222E7F"/>
    <w:rsid w:val="00224561"/>
    <w:rsid w:val="002245BF"/>
    <w:rsid w:val="00225E1A"/>
    <w:rsid w:val="0022678E"/>
    <w:rsid w:val="002268D5"/>
    <w:rsid w:val="00226EBA"/>
    <w:rsid w:val="002272D1"/>
    <w:rsid w:val="0022790F"/>
    <w:rsid w:val="002318DE"/>
    <w:rsid w:val="00231A75"/>
    <w:rsid w:val="0023216E"/>
    <w:rsid w:val="00233377"/>
    <w:rsid w:val="00234146"/>
    <w:rsid w:val="002349D6"/>
    <w:rsid w:val="00235BFF"/>
    <w:rsid w:val="002375D0"/>
    <w:rsid w:val="00237995"/>
    <w:rsid w:val="00240F3B"/>
    <w:rsid w:val="002414B1"/>
    <w:rsid w:val="00241905"/>
    <w:rsid w:val="00242E3A"/>
    <w:rsid w:val="00244543"/>
    <w:rsid w:val="00245217"/>
    <w:rsid w:val="00246782"/>
    <w:rsid w:val="0025054D"/>
    <w:rsid w:val="0025063F"/>
    <w:rsid w:val="00252871"/>
    <w:rsid w:val="00252A6B"/>
    <w:rsid w:val="00252FBD"/>
    <w:rsid w:val="00253752"/>
    <w:rsid w:val="0025509E"/>
    <w:rsid w:val="00256216"/>
    <w:rsid w:val="00256D72"/>
    <w:rsid w:val="0026079C"/>
    <w:rsid w:val="002610D7"/>
    <w:rsid w:val="00262798"/>
    <w:rsid w:val="002630D7"/>
    <w:rsid w:val="00263EC2"/>
    <w:rsid w:val="00263FD1"/>
    <w:rsid w:val="00264AC1"/>
    <w:rsid w:val="002651C4"/>
    <w:rsid w:val="00265ACC"/>
    <w:rsid w:val="00266144"/>
    <w:rsid w:val="00266ADD"/>
    <w:rsid w:val="002675DA"/>
    <w:rsid w:val="00267C0A"/>
    <w:rsid w:val="002723A5"/>
    <w:rsid w:val="002724E4"/>
    <w:rsid w:val="00274451"/>
    <w:rsid w:val="00274777"/>
    <w:rsid w:val="0027571B"/>
    <w:rsid w:val="00276F82"/>
    <w:rsid w:val="00277685"/>
    <w:rsid w:val="002826C3"/>
    <w:rsid w:val="00283993"/>
    <w:rsid w:val="00283E8A"/>
    <w:rsid w:val="00284DD9"/>
    <w:rsid w:val="00284ED8"/>
    <w:rsid w:val="002850B4"/>
    <w:rsid w:val="00286407"/>
    <w:rsid w:val="00286668"/>
    <w:rsid w:val="00287884"/>
    <w:rsid w:val="00287E70"/>
    <w:rsid w:val="00290111"/>
    <w:rsid w:val="002913FF"/>
    <w:rsid w:val="002916BF"/>
    <w:rsid w:val="002922A9"/>
    <w:rsid w:val="00292723"/>
    <w:rsid w:val="0029322A"/>
    <w:rsid w:val="00293A97"/>
    <w:rsid w:val="00293C15"/>
    <w:rsid w:val="00295BF6"/>
    <w:rsid w:val="002A124B"/>
    <w:rsid w:val="002A14C0"/>
    <w:rsid w:val="002A5607"/>
    <w:rsid w:val="002A6ACB"/>
    <w:rsid w:val="002A7C94"/>
    <w:rsid w:val="002A7EA4"/>
    <w:rsid w:val="002B3E22"/>
    <w:rsid w:val="002B45CD"/>
    <w:rsid w:val="002B4B14"/>
    <w:rsid w:val="002B4ED0"/>
    <w:rsid w:val="002C065C"/>
    <w:rsid w:val="002C1E9B"/>
    <w:rsid w:val="002C22C2"/>
    <w:rsid w:val="002C2CCF"/>
    <w:rsid w:val="002C4AE5"/>
    <w:rsid w:val="002C5743"/>
    <w:rsid w:val="002C6004"/>
    <w:rsid w:val="002C6039"/>
    <w:rsid w:val="002C688A"/>
    <w:rsid w:val="002C73B3"/>
    <w:rsid w:val="002C7C24"/>
    <w:rsid w:val="002D34E3"/>
    <w:rsid w:val="002D7A1C"/>
    <w:rsid w:val="002E1219"/>
    <w:rsid w:val="002E1E3B"/>
    <w:rsid w:val="002E3B20"/>
    <w:rsid w:val="002E4980"/>
    <w:rsid w:val="002E5357"/>
    <w:rsid w:val="002F0071"/>
    <w:rsid w:val="002F0226"/>
    <w:rsid w:val="002F159B"/>
    <w:rsid w:val="002F1C86"/>
    <w:rsid w:val="002F1DD2"/>
    <w:rsid w:val="002F2257"/>
    <w:rsid w:val="002F28FC"/>
    <w:rsid w:val="002F3476"/>
    <w:rsid w:val="002F397E"/>
    <w:rsid w:val="002F448D"/>
    <w:rsid w:val="002F51CD"/>
    <w:rsid w:val="002F55D8"/>
    <w:rsid w:val="002F75AB"/>
    <w:rsid w:val="002F78E2"/>
    <w:rsid w:val="002F7F47"/>
    <w:rsid w:val="0030071C"/>
    <w:rsid w:val="003019D7"/>
    <w:rsid w:val="0030288B"/>
    <w:rsid w:val="003034FB"/>
    <w:rsid w:val="0030377D"/>
    <w:rsid w:val="00304FB6"/>
    <w:rsid w:val="0030627A"/>
    <w:rsid w:val="0030668B"/>
    <w:rsid w:val="0030765C"/>
    <w:rsid w:val="00307752"/>
    <w:rsid w:val="00307B19"/>
    <w:rsid w:val="00310B6D"/>
    <w:rsid w:val="0031456D"/>
    <w:rsid w:val="003156B5"/>
    <w:rsid w:val="003172DC"/>
    <w:rsid w:val="0031754F"/>
    <w:rsid w:val="00320654"/>
    <w:rsid w:val="00321846"/>
    <w:rsid w:val="003227A2"/>
    <w:rsid w:val="00322BDF"/>
    <w:rsid w:val="00323295"/>
    <w:rsid w:val="003236F1"/>
    <w:rsid w:val="00323762"/>
    <w:rsid w:val="00324322"/>
    <w:rsid w:val="00325251"/>
    <w:rsid w:val="00325658"/>
    <w:rsid w:val="003270EA"/>
    <w:rsid w:val="0032711D"/>
    <w:rsid w:val="00330359"/>
    <w:rsid w:val="003309C2"/>
    <w:rsid w:val="00330BCA"/>
    <w:rsid w:val="00332708"/>
    <w:rsid w:val="0033306C"/>
    <w:rsid w:val="00333856"/>
    <w:rsid w:val="00335AA2"/>
    <w:rsid w:val="00335EA5"/>
    <w:rsid w:val="00340B66"/>
    <w:rsid w:val="00340D8B"/>
    <w:rsid w:val="00340ED1"/>
    <w:rsid w:val="00341AC8"/>
    <w:rsid w:val="003426D6"/>
    <w:rsid w:val="00342D3C"/>
    <w:rsid w:val="0034318D"/>
    <w:rsid w:val="00343EC1"/>
    <w:rsid w:val="0034684B"/>
    <w:rsid w:val="00346EE6"/>
    <w:rsid w:val="003501A5"/>
    <w:rsid w:val="00350F20"/>
    <w:rsid w:val="00351759"/>
    <w:rsid w:val="00351993"/>
    <w:rsid w:val="003523FB"/>
    <w:rsid w:val="0035320D"/>
    <w:rsid w:val="00354980"/>
    <w:rsid w:val="00354C23"/>
    <w:rsid w:val="0035509E"/>
    <w:rsid w:val="0035698E"/>
    <w:rsid w:val="003573B1"/>
    <w:rsid w:val="0035780D"/>
    <w:rsid w:val="00357826"/>
    <w:rsid w:val="00360DF0"/>
    <w:rsid w:val="0036138A"/>
    <w:rsid w:val="00363355"/>
    <w:rsid w:val="00363C03"/>
    <w:rsid w:val="00364379"/>
    <w:rsid w:val="0036487F"/>
    <w:rsid w:val="003664CC"/>
    <w:rsid w:val="00371099"/>
    <w:rsid w:val="003715BB"/>
    <w:rsid w:val="00371A09"/>
    <w:rsid w:val="00371C30"/>
    <w:rsid w:val="00372BF1"/>
    <w:rsid w:val="0037304E"/>
    <w:rsid w:val="00373EBB"/>
    <w:rsid w:val="00375211"/>
    <w:rsid w:val="00375C7E"/>
    <w:rsid w:val="00376167"/>
    <w:rsid w:val="003767B2"/>
    <w:rsid w:val="00377398"/>
    <w:rsid w:val="00380146"/>
    <w:rsid w:val="00380D21"/>
    <w:rsid w:val="0038197F"/>
    <w:rsid w:val="00383108"/>
    <w:rsid w:val="00383D25"/>
    <w:rsid w:val="00384F44"/>
    <w:rsid w:val="003855A8"/>
    <w:rsid w:val="00386269"/>
    <w:rsid w:val="00387E7D"/>
    <w:rsid w:val="00390D2E"/>
    <w:rsid w:val="00392A07"/>
    <w:rsid w:val="00392ACE"/>
    <w:rsid w:val="00394880"/>
    <w:rsid w:val="0039575F"/>
    <w:rsid w:val="003A08F1"/>
    <w:rsid w:val="003A1703"/>
    <w:rsid w:val="003A1F8E"/>
    <w:rsid w:val="003A51EE"/>
    <w:rsid w:val="003A5D30"/>
    <w:rsid w:val="003A6F7F"/>
    <w:rsid w:val="003A7AE9"/>
    <w:rsid w:val="003B1287"/>
    <w:rsid w:val="003B3302"/>
    <w:rsid w:val="003B3C90"/>
    <w:rsid w:val="003B4C3D"/>
    <w:rsid w:val="003B547B"/>
    <w:rsid w:val="003B5664"/>
    <w:rsid w:val="003B6585"/>
    <w:rsid w:val="003B693B"/>
    <w:rsid w:val="003C382E"/>
    <w:rsid w:val="003C5E83"/>
    <w:rsid w:val="003C65C4"/>
    <w:rsid w:val="003C73CA"/>
    <w:rsid w:val="003D0479"/>
    <w:rsid w:val="003D0837"/>
    <w:rsid w:val="003D22D7"/>
    <w:rsid w:val="003D439C"/>
    <w:rsid w:val="003D7928"/>
    <w:rsid w:val="003E0478"/>
    <w:rsid w:val="003E2184"/>
    <w:rsid w:val="003E25B9"/>
    <w:rsid w:val="003E271B"/>
    <w:rsid w:val="003E3A2A"/>
    <w:rsid w:val="003E3AF9"/>
    <w:rsid w:val="003E3F35"/>
    <w:rsid w:val="003E41C7"/>
    <w:rsid w:val="003E6B59"/>
    <w:rsid w:val="003E7B05"/>
    <w:rsid w:val="003F1F15"/>
    <w:rsid w:val="003F20B5"/>
    <w:rsid w:val="003F2491"/>
    <w:rsid w:val="003F5EAE"/>
    <w:rsid w:val="003F635B"/>
    <w:rsid w:val="003F64CB"/>
    <w:rsid w:val="003F6CC2"/>
    <w:rsid w:val="0040488C"/>
    <w:rsid w:val="004049F3"/>
    <w:rsid w:val="00405C61"/>
    <w:rsid w:val="00406706"/>
    <w:rsid w:val="004079B9"/>
    <w:rsid w:val="00407BC8"/>
    <w:rsid w:val="0041045E"/>
    <w:rsid w:val="00411969"/>
    <w:rsid w:val="00412CEB"/>
    <w:rsid w:val="0041358B"/>
    <w:rsid w:val="00413F7A"/>
    <w:rsid w:val="004149CD"/>
    <w:rsid w:val="00417071"/>
    <w:rsid w:val="00417296"/>
    <w:rsid w:val="00417A22"/>
    <w:rsid w:val="004200DC"/>
    <w:rsid w:val="00420512"/>
    <w:rsid w:val="0042107C"/>
    <w:rsid w:val="004239DF"/>
    <w:rsid w:val="0042422F"/>
    <w:rsid w:val="0042597F"/>
    <w:rsid w:val="004262B1"/>
    <w:rsid w:val="00427EF0"/>
    <w:rsid w:val="00430FD4"/>
    <w:rsid w:val="00434DBC"/>
    <w:rsid w:val="004363F3"/>
    <w:rsid w:val="0043661A"/>
    <w:rsid w:val="00436D28"/>
    <w:rsid w:val="00437774"/>
    <w:rsid w:val="004412A4"/>
    <w:rsid w:val="00441A1A"/>
    <w:rsid w:val="004429BB"/>
    <w:rsid w:val="00442B33"/>
    <w:rsid w:val="00442DAE"/>
    <w:rsid w:val="00443491"/>
    <w:rsid w:val="00443BE4"/>
    <w:rsid w:val="00444A2D"/>
    <w:rsid w:val="00447403"/>
    <w:rsid w:val="004474C5"/>
    <w:rsid w:val="00447D14"/>
    <w:rsid w:val="00447EAF"/>
    <w:rsid w:val="00447F15"/>
    <w:rsid w:val="00450432"/>
    <w:rsid w:val="0045177A"/>
    <w:rsid w:val="0045438A"/>
    <w:rsid w:val="004544A3"/>
    <w:rsid w:val="00457225"/>
    <w:rsid w:val="004603A5"/>
    <w:rsid w:val="00460D4D"/>
    <w:rsid w:val="00462805"/>
    <w:rsid w:val="004642F5"/>
    <w:rsid w:val="0046545C"/>
    <w:rsid w:val="004662CA"/>
    <w:rsid w:val="004675B2"/>
    <w:rsid w:val="00467DFA"/>
    <w:rsid w:val="00470468"/>
    <w:rsid w:val="004706F7"/>
    <w:rsid w:val="004707CB"/>
    <w:rsid w:val="00470D2B"/>
    <w:rsid w:val="00471598"/>
    <w:rsid w:val="0047384B"/>
    <w:rsid w:val="00474877"/>
    <w:rsid w:val="00475757"/>
    <w:rsid w:val="00475831"/>
    <w:rsid w:val="00477669"/>
    <w:rsid w:val="004809E0"/>
    <w:rsid w:val="00482AFF"/>
    <w:rsid w:val="004835B6"/>
    <w:rsid w:val="00485373"/>
    <w:rsid w:val="00485FEE"/>
    <w:rsid w:val="00486AF2"/>
    <w:rsid w:val="004870F3"/>
    <w:rsid w:val="004914E3"/>
    <w:rsid w:val="00492B01"/>
    <w:rsid w:val="00493584"/>
    <w:rsid w:val="00493860"/>
    <w:rsid w:val="0049648E"/>
    <w:rsid w:val="00496557"/>
    <w:rsid w:val="00496C4A"/>
    <w:rsid w:val="00497EBC"/>
    <w:rsid w:val="00497FB3"/>
    <w:rsid w:val="004A089B"/>
    <w:rsid w:val="004A0A0D"/>
    <w:rsid w:val="004A0A93"/>
    <w:rsid w:val="004A0B9E"/>
    <w:rsid w:val="004A253B"/>
    <w:rsid w:val="004A25B6"/>
    <w:rsid w:val="004A3253"/>
    <w:rsid w:val="004A33D9"/>
    <w:rsid w:val="004A5094"/>
    <w:rsid w:val="004A5674"/>
    <w:rsid w:val="004A5A5B"/>
    <w:rsid w:val="004A627A"/>
    <w:rsid w:val="004A639A"/>
    <w:rsid w:val="004A652C"/>
    <w:rsid w:val="004A6A77"/>
    <w:rsid w:val="004A7DD8"/>
    <w:rsid w:val="004B1CBC"/>
    <w:rsid w:val="004B29E8"/>
    <w:rsid w:val="004B3255"/>
    <w:rsid w:val="004B4737"/>
    <w:rsid w:val="004B47FE"/>
    <w:rsid w:val="004B54C3"/>
    <w:rsid w:val="004B5B9A"/>
    <w:rsid w:val="004B5F90"/>
    <w:rsid w:val="004B642A"/>
    <w:rsid w:val="004B6ED7"/>
    <w:rsid w:val="004C04E8"/>
    <w:rsid w:val="004C2359"/>
    <w:rsid w:val="004C437E"/>
    <w:rsid w:val="004C4429"/>
    <w:rsid w:val="004C4B55"/>
    <w:rsid w:val="004C5451"/>
    <w:rsid w:val="004C5E0C"/>
    <w:rsid w:val="004C6FF4"/>
    <w:rsid w:val="004C79F3"/>
    <w:rsid w:val="004C7A70"/>
    <w:rsid w:val="004D0744"/>
    <w:rsid w:val="004D0D57"/>
    <w:rsid w:val="004D1BC1"/>
    <w:rsid w:val="004D219A"/>
    <w:rsid w:val="004D31FA"/>
    <w:rsid w:val="004D3F16"/>
    <w:rsid w:val="004D492F"/>
    <w:rsid w:val="004D5946"/>
    <w:rsid w:val="004D6213"/>
    <w:rsid w:val="004D6674"/>
    <w:rsid w:val="004D6837"/>
    <w:rsid w:val="004D6994"/>
    <w:rsid w:val="004D713D"/>
    <w:rsid w:val="004D71D6"/>
    <w:rsid w:val="004D788D"/>
    <w:rsid w:val="004D7A0B"/>
    <w:rsid w:val="004D7BA7"/>
    <w:rsid w:val="004E1580"/>
    <w:rsid w:val="004E2750"/>
    <w:rsid w:val="004E3363"/>
    <w:rsid w:val="004E593D"/>
    <w:rsid w:val="004E60D2"/>
    <w:rsid w:val="004E7A0E"/>
    <w:rsid w:val="004E7C5C"/>
    <w:rsid w:val="004F297C"/>
    <w:rsid w:val="004F324F"/>
    <w:rsid w:val="004F346C"/>
    <w:rsid w:val="004F3B22"/>
    <w:rsid w:val="004F4421"/>
    <w:rsid w:val="004F7191"/>
    <w:rsid w:val="004F7A35"/>
    <w:rsid w:val="00500F1B"/>
    <w:rsid w:val="00501A39"/>
    <w:rsid w:val="00503870"/>
    <w:rsid w:val="00503E57"/>
    <w:rsid w:val="005044A6"/>
    <w:rsid w:val="00504608"/>
    <w:rsid w:val="005066BC"/>
    <w:rsid w:val="00506DEF"/>
    <w:rsid w:val="0050701A"/>
    <w:rsid w:val="00510B30"/>
    <w:rsid w:val="00510B55"/>
    <w:rsid w:val="00510FDF"/>
    <w:rsid w:val="0051101A"/>
    <w:rsid w:val="005113B5"/>
    <w:rsid w:val="00514459"/>
    <w:rsid w:val="00514EE0"/>
    <w:rsid w:val="00516122"/>
    <w:rsid w:val="00516679"/>
    <w:rsid w:val="00520661"/>
    <w:rsid w:val="00521488"/>
    <w:rsid w:val="005264BF"/>
    <w:rsid w:val="0052713F"/>
    <w:rsid w:val="005304D7"/>
    <w:rsid w:val="00530510"/>
    <w:rsid w:val="005316A2"/>
    <w:rsid w:val="005327F0"/>
    <w:rsid w:val="00533E6A"/>
    <w:rsid w:val="00535831"/>
    <w:rsid w:val="00537977"/>
    <w:rsid w:val="005407EB"/>
    <w:rsid w:val="005432EE"/>
    <w:rsid w:val="00543372"/>
    <w:rsid w:val="00544400"/>
    <w:rsid w:val="00544F79"/>
    <w:rsid w:val="00545B8E"/>
    <w:rsid w:val="00545CDC"/>
    <w:rsid w:val="00546F58"/>
    <w:rsid w:val="00547F2D"/>
    <w:rsid w:val="00550999"/>
    <w:rsid w:val="005522A8"/>
    <w:rsid w:val="005527C1"/>
    <w:rsid w:val="00553492"/>
    <w:rsid w:val="00556013"/>
    <w:rsid w:val="005608E6"/>
    <w:rsid w:val="0056494D"/>
    <w:rsid w:val="0056691A"/>
    <w:rsid w:val="00566E81"/>
    <w:rsid w:val="00572138"/>
    <w:rsid w:val="00573D49"/>
    <w:rsid w:val="00573DEB"/>
    <w:rsid w:val="00575B31"/>
    <w:rsid w:val="0057705F"/>
    <w:rsid w:val="005774A8"/>
    <w:rsid w:val="00577EAC"/>
    <w:rsid w:val="00580940"/>
    <w:rsid w:val="00584DE2"/>
    <w:rsid w:val="005869DE"/>
    <w:rsid w:val="00586D46"/>
    <w:rsid w:val="0059044A"/>
    <w:rsid w:val="005907BE"/>
    <w:rsid w:val="00590AEA"/>
    <w:rsid w:val="005922DD"/>
    <w:rsid w:val="0059241A"/>
    <w:rsid w:val="00592753"/>
    <w:rsid w:val="00592918"/>
    <w:rsid w:val="00593BB7"/>
    <w:rsid w:val="00594910"/>
    <w:rsid w:val="00594AB6"/>
    <w:rsid w:val="005962C9"/>
    <w:rsid w:val="005966E3"/>
    <w:rsid w:val="00597670"/>
    <w:rsid w:val="005A0B65"/>
    <w:rsid w:val="005A1556"/>
    <w:rsid w:val="005A15DB"/>
    <w:rsid w:val="005A210A"/>
    <w:rsid w:val="005A3BBD"/>
    <w:rsid w:val="005A3DFB"/>
    <w:rsid w:val="005A6849"/>
    <w:rsid w:val="005A68EC"/>
    <w:rsid w:val="005A77A6"/>
    <w:rsid w:val="005B352D"/>
    <w:rsid w:val="005B36F8"/>
    <w:rsid w:val="005B3C17"/>
    <w:rsid w:val="005B45CF"/>
    <w:rsid w:val="005B54A7"/>
    <w:rsid w:val="005B5E25"/>
    <w:rsid w:val="005B66CE"/>
    <w:rsid w:val="005B69F2"/>
    <w:rsid w:val="005C0E02"/>
    <w:rsid w:val="005C1187"/>
    <w:rsid w:val="005C1CF5"/>
    <w:rsid w:val="005C3769"/>
    <w:rsid w:val="005C43D4"/>
    <w:rsid w:val="005C4C56"/>
    <w:rsid w:val="005C5723"/>
    <w:rsid w:val="005C5B53"/>
    <w:rsid w:val="005D003C"/>
    <w:rsid w:val="005D0AF1"/>
    <w:rsid w:val="005D1144"/>
    <w:rsid w:val="005D2535"/>
    <w:rsid w:val="005D4E9F"/>
    <w:rsid w:val="005D5346"/>
    <w:rsid w:val="005D5438"/>
    <w:rsid w:val="005D6410"/>
    <w:rsid w:val="005D64BB"/>
    <w:rsid w:val="005E05CC"/>
    <w:rsid w:val="005E1100"/>
    <w:rsid w:val="005E22A1"/>
    <w:rsid w:val="005E2567"/>
    <w:rsid w:val="005E4D2C"/>
    <w:rsid w:val="005E4E3A"/>
    <w:rsid w:val="005E550F"/>
    <w:rsid w:val="005E5951"/>
    <w:rsid w:val="005E6430"/>
    <w:rsid w:val="005E6638"/>
    <w:rsid w:val="005E7A2F"/>
    <w:rsid w:val="005E7B89"/>
    <w:rsid w:val="005F14F4"/>
    <w:rsid w:val="005F1A97"/>
    <w:rsid w:val="005F20F0"/>
    <w:rsid w:val="005F5613"/>
    <w:rsid w:val="005F6CDB"/>
    <w:rsid w:val="006004D4"/>
    <w:rsid w:val="006009BE"/>
    <w:rsid w:val="00602339"/>
    <w:rsid w:val="00605074"/>
    <w:rsid w:val="00607551"/>
    <w:rsid w:val="006077AA"/>
    <w:rsid w:val="00607F00"/>
    <w:rsid w:val="006104CE"/>
    <w:rsid w:val="00610B01"/>
    <w:rsid w:val="00611B2C"/>
    <w:rsid w:val="006125E1"/>
    <w:rsid w:val="00613BCB"/>
    <w:rsid w:val="006142E6"/>
    <w:rsid w:val="0061605C"/>
    <w:rsid w:val="0061641B"/>
    <w:rsid w:val="006206FE"/>
    <w:rsid w:val="00621D54"/>
    <w:rsid w:val="0062236C"/>
    <w:rsid w:val="00624ABF"/>
    <w:rsid w:val="00625D4D"/>
    <w:rsid w:val="00626896"/>
    <w:rsid w:val="00626ADB"/>
    <w:rsid w:val="00626EC8"/>
    <w:rsid w:val="006301C7"/>
    <w:rsid w:val="006313F3"/>
    <w:rsid w:val="00631F83"/>
    <w:rsid w:val="00632835"/>
    <w:rsid w:val="00633042"/>
    <w:rsid w:val="00633BA8"/>
    <w:rsid w:val="00633E02"/>
    <w:rsid w:val="00634070"/>
    <w:rsid w:val="00634311"/>
    <w:rsid w:val="00634703"/>
    <w:rsid w:val="00635B5B"/>
    <w:rsid w:val="00636681"/>
    <w:rsid w:val="00637984"/>
    <w:rsid w:val="0064051F"/>
    <w:rsid w:val="00641F8B"/>
    <w:rsid w:val="006421CF"/>
    <w:rsid w:val="00642F28"/>
    <w:rsid w:val="006459E1"/>
    <w:rsid w:val="006466EF"/>
    <w:rsid w:val="0064735B"/>
    <w:rsid w:val="00650620"/>
    <w:rsid w:val="006510DD"/>
    <w:rsid w:val="006513F7"/>
    <w:rsid w:val="00651593"/>
    <w:rsid w:val="00651798"/>
    <w:rsid w:val="00652022"/>
    <w:rsid w:val="006523F4"/>
    <w:rsid w:val="00652E4F"/>
    <w:rsid w:val="00654AE4"/>
    <w:rsid w:val="006551EA"/>
    <w:rsid w:val="0065685C"/>
    <w:rsid w:val="00660BBB"/>
    <w:rsid w:val="00661459"/>
    <w:rsid w:val="00661C04"/>
    <w:rsid w:val="0066242C"/>
    <w:rsid w:val="00662D8E"/>
    <w:rsid w:val="00663B82"/>
    <w:rsid w:val="006656C0"/>
    <w:rsid w:val="00665E25"/>
    <w:rsid w:val="00666DAF"/>
    <w:rsid w:val="00667BA3"/>
    <w:rsid w:val="00671C0E"/>
    <w:rsid w:val="00671CA2"/>
    <w:rsid w:val="0067223A"/>
    <w:rsid w:val="00672327"/>
    <w:rsid w:val="00672E05"/>
    <w:rsid w:val="00673B77"/>
    <w:rsid w:val="00673F0F"/>
    <w:rsid w:val="006756A9"/>
    <w:rsid w:val="00676C57"/>
    <w:rsid w:val="00677518"/>
    <w:rsid w:val="00677D5F"/>
    <w:rsid w:val="0068000B"/>
    <w:rsid w:val="006817D2"/>
    <w:rsid w:val="006817F0"/>
    <w:rsid w:val="00681C6C"/>
    <w:rsid w:val="006826EA"/>
    <w:rsid w:val="00684360"/>
    <w:rsid w:val="00684400"/>
    <w:rsid w:val="00684580"/>
    <w:rsid w:val="006846A7"/>
    <w:rsid w:val="00684D1A"/>
    <w:rsid w:val="00684E33"/>
    <w:rsid w:val="00684F5F"/>
    <w:rsid w:val="00685365"/>
    <w:rsid w:val="00685B31"/>
    <w:rsid w:val="00690741"/>
    <w:rsid w:val="00690E24"/>
    <w:rsid w:val="00691052"/>
    <w:rsid w:val="006910E7"/>
    <w:rsid w:val="0069185C"/>
    <w:rsid w:val="0069746D"/>
    <w:rsid w:val="006978DE"/>
    <w:rsid w:val="006A0BBD"/>
    <w:rsid w:val="006A18E2"/>
    <w:rsid w:val="006A1B5B"/>
    <w:rsid w:val="006A2525"/>
    <w:rsid w:val="006A3DD5"/>
    <w:rsid w:val="006A44FC"/>
    <w:rsid w:val="006A49A1"/>
    <w:rsid w:val="006A557E"/>
    <w:rsid w:val="006A5B85"/>
    <w:rsid w:val="006A5D0B"/>
    <w:rsid w:val="006A60A0"/>
    <w:rsid w:val="006A74E7"/>
    <w:rsid w:val="006A75CF"/>
    <w:rsid w:val="006A7E9D"/>
    <w:rsid w:val="006B005B"/>
    <w:rsid w:val="006B03E7"/>
    <w:rsid w:val="006B1343"/>
    <w:rsid w:val="006B1703"/>
    <w:rsid w:val="006B1BCE"/>
    <w:rsid w:val="006B2C8A"/>
    <w:rsid w:val="006B3677"/>
    <w:rsid w:val="006B4997"/>
    <w:rsid w:val="006B61AE"/>
    <w:rsid w:val="006B7484"/>
    <w:rsid w:val="006C0A20"/>
    <w:rsid w:val="006C185C"/>
    <w:rsid w:val="006C2387"/>
    <w:rsid w:val="006C2599"/>
    <w:rsid w:val="006C287A"/>
    <w:rsid w:val="006C3215"/>
    <w:rsid w:val="006C3406"/>
    <w:rsid w:val="006C34D7"/>
    <w:rsid w:val="006C7F23"/>
    <w:rsid w:val="006C7F4F"/>
    <w:rsid w:val="006D0B4D"/>
    <w:rsid w:val="006D1A4D"/>
    <w:rsid w:val="006D23BE"/>
    <w:rsid w:val="006D2CBB"/>
    <w:rsid w:val="006D401C"/>
    <w:rsid w:val="006D70EA"/>
    <w:rsid w:val="006D79E9"/>
    <w:rsid w:val="006E049A"/>
    <w:rsid w:val="006E05D9"/>
    <w:rsid w:val="006E0A6C"/>
    <w:rsid w:val="006E0D23"/>
    <w:rsid w:val="006E0D68"/>
    <w:rsid w:val="006E19AB"/>
    <w:rsid w:val="006E1D72"/>
    <w:rsid w:val="006E41E4"/>
    <w:rsid w:val="006E45D0"/>
    <w:rsid w:val="006E5473"/>
    <w:rsid w:val="006E58DF"/>
    <w:rsid w:val="006E5CCA"/>
    <w:rsid w:val="006E6C63"/>
    <w:rsid w:val="006E706F"/>
    <w:rsid w:val="006E72F0"/>
    <w:rsid w:val="006E7496"/>
    <w:rsid w:val="006F0351"/>
    <w:rsid w:val="006F18D7"/>
    <w:rsid w:val="006F1CFF"/>
    <w:rsid w:val="006F2151"/>
    <w:rsid w:val="006F2601"/>
    <w:rsid w:val="006F2A2B"/>
    <w:rsid w:val="006F2F3D"/>
    <w:rsid w:val="006F2F7A"/>
    <w:rsid w:val="006F3259"/>
    <w:rsid w:val="006F3552"/>
    <w:rsid w:val="006F4854"/>
    <w:rsid w:val="006F4CE5"/>
    <w:rsid w:val="006F559B"/>
    <w:rsid w:val="006F5D40"/>
    <w:rsid w:val="006F62DA"/>
    <w:rsid w:val="006F6D91"/>
    <w:rsid w:val="006F768C"/>
    <w:rsid w:val="006F78E5"/>
    <w:rsid w:val="0070030C"/>
    <w:rsid w:val="00701685"/>
    <w:rsid w:val="00702615"/>
    <w:rsid w:val="00703755"/>
    <w:rsid w:val="007037D2"/>
    <w:rsid w:val="007038A2"/>
    <w:rsid w:val="007038C3"/>
    <w:rsid w:val="007039E5"/>
    <w:rsid w:val="007049E7"/>
    <w:rsid w:val="007067D5"/>
    <w:rsid w:val="00707E4E"/>
    <w:rsid w:val="007104F3"/>
    <w:rsid w:val="00712461"/>
    <w:rsid w:val="00713C40"/>
    <w:rsid w:val="00713C4D"/>
    <w:rsid w:val="00713FF3"/>
    <w:rsid w:val="00714EE7"/>
    <w:rsid w:val="00716804"/>
    <w:rsid w:val="007171B8"/>
    <w:rsid w:val="0071726E"/>
    <w:rsid w:val="00717852"/>
    <w:rsid w:val="007207A4"/>
    <w:rsid w:val="00720C60"/>
    <w:rsid w:val="00721FF4"/>
    <w:rsid w:val="00723CEF"/>
    <w:rsid w:val="007240A5"/>
    <w:rsid w:val="00724A02"/>
    <w:rsid w:val="00724C79"/>
    <w:rsid w:val="0072594A"/>
    <w:rsid w:val="007268D9"/>
    <w:rsid w:val="007276DB"/>
    <w:rsid w:val="00727AA9"/>
    <w:rsid w:val="0073135D"/>
    <w:rsid w:val="00731C4E"/>
    <w:rsid w:val="007324EB"/>
    <w:rsid w:val="007328CF"/>
    <w:rsid w:val="00732ED5"/>
    <w:rsid w:val="0073354A"/>
    <w:rsid w:val="007336D5"/>
    <w:rsid w:val="00733B5B"/>
    <w:rsid w:val="00733C32"/>
    <w:rsid w:val="007347FD"/>
    <w:rsid w:val="00734CE9"/>
    <w:rsid w:val="0073617A"/>
    <w:rsid w:val="00736254"/>
    <w:rsid w:val="00740787"/>
    <w:rsid w:val="00741145"/>
    <w:rsid w:val="007413E5"/>
    <w:rsid w:val="00741C08"/>
    <w:rsid w:val="00742A84"/>
    <w:rsid w:val="00742F91"/>
    <w:rsid w:val="00743405"/>
    <w:rsid w:val="00745915"/>
    <w:rsid w:val="00747FE6"/>
    <w:rsid w:val="00750061"/>
    <w:rsid w:val="00752B78"/>
    <w:rsid w:val="007539CD"/>
    <w:rsid w:val="00754140"/>
    <w:rsid w:val="007544A4"/>
    <w:rsid w:val="007570A4"/>
    <w:rsid w:val="00762B87"/>
    <w:rsid w:val="00762C5B"/>
    <w:rsid w:val="007657F7"/>
    <w:rsid w:val="0076623A"/>
    <w:rsid w:val="00766A60"/>
    <w:rsid w:val="00767305"/>
    <w:rsid w:val="007674E7"/>
    <w:rsid w:val="00767C1E"/>
    <w:rsid w:val="00767F93"/>
    <w:rsid w:val="00770463"/>
    <w:rsid w:val="00771B8F"/>
    <w:rsid w:val="007732DB"/>
    <w:rsid w:val="007742D2"/>
    <w:rsid w:val="007754AE"/>
    <w:rsid w:val="00776528"/>
    <w:rsid w:val="007779BE"/>
    <w:rsid w:val="00777BD7"/>
    <w:rsid w:val="007804D2"/>
    <w:rsid w:val="00780C4B"/>
    <w:rsid w:val="00782E9F"/>
    <w:rsid w:val="007830E0"/>
    <w:rsid w:val="007836C7"/>
    <w:rsid w:val="00783899"/>
    <w:rsid w:val="00785735"/>
    <w:rsid w:val="00786EE8"/>
    <w:rsid w:val="00787659"/>
    <w:rsid w:val="00791204"/>
    <w:rsid w:val="007929A0"/>
    <w:rsid w:val="0079301F"/>
    <w:rsid w:val="00793485"/>
    <w:rsid w:val="0079387C"/>
    <w:rsid w:val="007938CB"/>
    <w:rsid w:val="00793C31"/>
    <w:rsid w:val="007949DC"/>
    <w:rsid w:val="0079590C"/>
    <w:rsid w:val="00795D7B"/>
    <w:rsid w:val="0079630E"/>
    <w:rsid w:val="00796EDC"/>
    <w:rsid w:val="0079795E"/>
    <w:rsid w:val="007A0DB7"/>
    <w:rsid w:val="007A12CA"/>
    <w:rsid w:val="007A16F8"/>
    <w:rsid w:val="007A225E"/>
    <w:rsid w:val="007A25C3"/>
    <w:rsid w:val="007A2941"/>
    <w:rsid w:val="007A2D8E"/>
    <w:rsid w:val="007A38F4"/>
    <w:rsid w:val="007A3A1C"/>
    <w:rsid w:val="007A58F5"/>
    <w:rsid w:val="007A60B1"/>
    <w:rsid w:val="007A760D"/>
    <w:rsid w:val="007A7868"/>
    <w:rsid w:val="007B1324"/>
    <w:rsid w:val="007B1346"/>
    <w:rsid w:val="007B2A56"/>
    <w:rsid w:val="007B324E"/>
    <w:rsid w:val="007B3BE6"/>
    <w:rsid w:val="007B4578"/>
    <w:rsid w:val="007B490B"/>
    <w:rsid w:val="007B4D9A"/>
    <w:rsid w:val="007B53D6"/>
    <w:rsid w:val="007B5DBE"/>
    <w:rsid w:val="007B5DE5"/>
    <w:rsid w:val="007B6B60"/>
    <w:rsid w:val="007B6C7B"/>
    <w:rsid w:val="007C2306"/>
    <w:rsid w:val="007C23D4"/>
    <w:rsid w:val="007C29FF"/>
    <w:rsid w:val="007C40D2"/>
    <w:rsid w:val="007C4250"/>
    <w:rsid w:val="007C43A9"/>
    <w:rsid w:val="007C47CE"/>
    <w:rsid w:val="007C4EE5"/>
    <w:rsid w:val="007C5211"/>
    <w:rsid w:val="007C56A3"/>
    <w:rsid w:val="007C5772"/>
    <w:rsid w:val="007C68B0"/>
    <w:rsid w:val="007C778A"/>
    <w:rsid w:val="007C78E9"/>
    <w:rsid w:val="007C7A93"/>
    <w:rsid w:val="007D03BB"/>
    <w:rsid w:val="007D072C"/>
    <w:rsid w:val="007D312C"/>
    <w:rsid w:val="007D4497"/>
    <w:rsid w:val="007D4886"/>
    <w:rsid w:val="007D4BF3"/>
    <w:rsid w:val="007D502D"/>
    <w:rsid w:val="007D5103"/>
    <w:rsid w:val="007D6098"/>
    <w:rsid w:val="007D64E0"/>
    <w:rsid w:val="007D6CDA"/>
    <w:rsid w:val="007D74A7"/>
    <w:rsid w:val="007D76DD"/>
    <w:rsid w:val="007E0151"/>
    <w:rsid w:val="007E0484"/>
    <w:rsid w:val="007E0911"/>
    <w:rsid w:val="007E0CE3"/>
    <w:rsid w:val="007E4053"/>
    <w:rsid w:val="007E4C89"/>
    <w:rsid w:val="007E513B"/>
    <w:rsid w:val="007E555C"/>
    <w:rsid w:val="007E57F1"/>
    <w:rsid w:val="007E5843"/>
    <w:rsid w:val="007E6E63"/>
    <w:rsid w:val="007E7128"/>
    <w:rsid w:val="007E7B11"/>
    <w:rsid w:val="007E7FB8"/>
    <w:rsid w:val="007F0825"/>
    <w:rsid w:val="007F09FD"/>
    <w:rsid w:val="007F0E5E"/>
    <w:rsid w:val="007F2B50"/>
    <w:rsid w:val="007F31E4"/>
    <w:rsid w:val="007F4402"/>
    <w:rsid w:val="007F5C68"/>
    <w:rsid w:val="007F6AE3"/>
    <w:rsid w:val="007F7C7F"/>
    <w:rsid w:val="008002FC"/>
    <w:rsid w:val="008020F0"/>
    <w:rsid w:val="0080390A"/>
    <w:rsid w:val="00804727"/>
    <w:rsid w:val="00804CB6"/>
    <w:rsid w:val="008060AC"/>
    <w:rsid w:val="008061E6"/>
    <w:rsid w:val="00807258"/>
    <w:rsid w:val="00810431"/>
    <w:rsid w:val="00811B1A"/>
    <w:rsid w:val="008120D0"/>
    <w:rsid w:val="00812B63"/>
    <w:rsid w:val="00813693"/>
    <w:rsid w:val="00814554"/>
    <w:rsid w:val="008155F4"/>
    <w:rsid w:val="00815D39"/>
    <w:rsid w:val="0081673D"/>
    <w:rsid w:val="00816F3E"/>
    <w:rsid w:val="00817482"/>
    <w:rsid w:val="00817DDC"/>
    <w:rsid w:val="008200B0"/>
    <w:rsid w:val="008211C1"/>
    <w:rsid w:val="008239C9"/>
    <w:rsid w:val="008242AC"/>
    <w:rsid w:val="00825A4E"/>
    <w:rsid w:val="00826235"/>
    <w:rsid w:val="00827977"/>
    <w:rsid w:val="00827ACB"/>
    <w:rsid w:val="0083050C"/>
    <w:rsid w:val="00831F6C"/>
    <w:rsid w:val="00834A06"/>
    <w:rsid w:val="00836189"/>
    <w:rsid w:val="00837555"/>
    <w:rsid w:val="00841A13"/>
    <w:rsid w:val="008426D5"/>
    <w:rsid w:val="00842A03"/>
    <w:rsid w:val="0084407D"/>
    <w:rsid w:val="008440D0"/>
    <w:rsid w:val="008441B3"/>
    <w:rsid w:val="00844207"/>
    <w:rsid w:val="00845F3B"/>
    <w:rsid w:val="008502E0"/>
    <w:rsid w:val="00850558"/>
    <w:rsid w:val="00852720"/>
    <w:rsid w:val="00852AA3"/>
    <w:rsid w:val="0085368A"/>
    <w:rsid w:val="00853CFA"/>
    <w:rsid w:val="00853DE3"/>
    <w:rsid w:val="00854E8F"/>
    <w:rsid w:val="00855E51"/>
    <w:rsid w:val="008561DA"/>
    <w:rsid w:val="00856317"/>
    <w:rsid w:val="00857944"/>
    <w:rsid w:val="008607CF"/>
    <w:rsid w:val="00860D69"/>
    <w:rsid w:val="0086109F"/>
    <w:rsid w:val="008610F2"/>
    <w:rsid w:val="008613FE"/>
    <w:rsid w:val="00862188"/>
    <w:rsid w:val="00862C13"/>
    <w:rsid w:val="008632F5"/>
    <w:rsid w:val="00863300"/>
    <w:rsid w:val="0086464C"/>
    <w:rsid w:val="0087041E"/>
    <w:rsid w:val="008707A5"/>
    <w:rsid w:val="008723AA"/>
    <w:rsid w:val="0087319E"/>
    <w:rsid w:val="00873FAF"/>
    <w:rsid w:val="008746E0"/>
    <w:rsid w:val="00874CFA"/>
    <w:rsid w:val="008757C2"/>
    <w:rsid w:val="0087584A"/>
    <w:rsid w:val="0087757F"/>
    <w:rsid w:val="00877A25"/>
    <w:rsid w:val="00877B85"/>
    <w:rsid w:val="00880BE3"/>
    <w:rsid w:val="00880E5E"/>
    <w:rsid w:val="008814A2"/>
    <w:rsid w:val="00882525"/>
    <w:rsid w:val="0088298E"/>
    <w:rsid w:val="00882E32"/>
    <w:rsid w:val="00883066"/>
    <w:rsid w:val="00884D2C"/>
    <w:rsid w:val="00885231"/>
    <w:rsid w:val="0088637D"/>
    <w:rsid w:val="00886FF3"/>
    <w:rsid w:val="008870EA"/>
    <w:rsid w:val="00887676"/>
    <w:rsid w:val="008902D7"/>
    <w:rsid w:val="00890AF8"/>
    <w:rsid w:val="008917B4"/>
    <w:rsid w:val="00892E4D"/>
    <w:rsid w:val="008935E6"/>
    <w:rsid w:val="00894319"/>
    <w:rsid w:val="008948C8"/>
    <w:rsid w:val="00895537"/>
    <w:rsid w:val="008968FE"/>
    <w:rsid w:val="00896C0B"/>
    <w:rsid w:val="008A037A"/>
    <w:rsid w:val="008A101A"/>
    <w:rsid w:val="008A1A4C"/>
    <w:rsid w:val="008A1CFB"/>
    <w:rsid w:val="008A2BC9"/>
    <w:rsid w:val="008A3892"/>
    <w:rsid w:val="008A613D"/>
    <w:rsid w:val="008A7AA8"/>
    <w:rsid w:val="008A7E69"/>
    <w:rsid w:val="008B0EB7"/>
    <w:rsid w:val="008B1E6F"/>
    <w:rsid w:val="008B2A5D"/>
    <w:rsid w:val="008B2EDE"/>
    <w:rsid w:val="008B3195"/>
    <w:rsid w:val="008B35B7"/>
    <w:rsid w:val="008C0DFA"/>
    <w:rsid w:val="008C27AB"/>
    <w:rsid w:val="008C515B"/>
    <w:rsid w:val="008C5719"/>
    <w:rsid w:val="008C596D"/>
    <w:rsid w:val="008C59A1"/>
    <w:rsid w:val="008C6B55"/>
    <w:rsid w:val="008C7245"/>
    <w:rsid w:val="008C74BC"/>
    <w:rsid w:val="008D01B6"/>
    <w:rsid w:val="008D1532"/>
    <w:rsid w:val="008D2590"/>
    <w:rsid w:val="008D2976"/>
    <w:rsid w:val="008D2F03"/>
    <w:rsid w:val="008D335B"/>
    <w:rsid w:val="008D4181"/>
    <w:rsid w:val="008D5129"/>
    <w:rsid w:val="008D6A8A"/>
    <w:rsid w:val="008D6F42"/>
    <w:rsid w:val="008D746E"/>
    <w:rsid w:val="008E0904"/>
    <w:rsid w:val="008E25A7"/>
    <w:rsid w:val="008E2E65"/>
    <w:rsid w:val="008E6288"/>
    <w:rsid w:val="008E761D"/>
    <w:rsid w:val="008F0560"/>
    <w:rsid w:val="008F124B"/>
    <w:rsid w:val="008F1580"/>
    <w:rsid w:val="008F1B15"/>
    <w:rsid w:val="008F3266"/>
    <w:rsid w:val="008F64A9"/>
    <w:rsid w:val="008F70AF"/>
    <w:rsid w:val="0090410C"/>
    <w:rsid w:val="009046D3"/>
    <w:rsid w:val="00905B52"/>
    <w:rsid w:val="00906C14"/>
    <w:rsid w:val="00907309"/>
    <w:rsid w:val="00907D5F"/>
    <w:rsid w:val="00910A09"/>
    <w:rsid w:val="0091250E"/>
    <w:rsid w:val="00913293"/>
    <w:rsid w:val="00913743"/>
    <w:rsid w:val="00914A33"/>
    <w:rsid w:val="00915347"/>
    <w:rsid w:val="009158AE"/>
    <w:rsid w:val="00915FB3"/>
    <w:rsid w:val="009161B7"/>
    <w:rsid w:val="00916D26"/>
    <w:rsid w:val="00916ECA"/>
    <w:rsid w:val="0092158A"/>
    <w:rsid w:val="00921608"/>
    <w:rsid w:val="009217A3"/>
    <w:rsid w:val="00921EA5"/>
    <w:rsid w:val="0092213F"/>
    <w:rsid w:val="00923889"/>
    <w:rsid w:val="00925714"/>
    <w:rsid w:val="00927386"/>
    <w:rsid w:val="00927972"/>
    <w:rsid w:val="00927AA0"/>
    <w:rsid w:val="009308A2"/>
    <w:rsid w:val="00931499"/>
    <w:rsid w:val="00932A05"/>
    <w:rsid w:val="00932BD1"/>
    <w:rsid w:val="00933657"/>
    <w:rsid w:val="009337E7"/>
    <w:rsid w:val="00934203"/>
    <w:rsid w:val="00935AD1"/>
    <w:rsid w:val="00935DD3"/>
    <w:rsid w:val="00937119"/>
    <w:rsid w:val="00937475"/>
    <w:rsid w:val="0093759B"/>
    <w:rsid w:val="00937BCD"/>
    <w:rsid w:val="00937DB1"/>
    <w:rsid w:val="00940031"/>
    <w:rsid w:val="00940475"/>
    <w:rsid w:val="00942C58"/>
    <w:rsid w:val="0094369A"/>
    <w:rsid w:val="0094443F"/>
    <w:rsid w:val="00945A7B"/>
    <w:rsid w:val="00947121"/>
    <w:rsid w:val="00947155"/>
    <w:rsid w:val="00952A91"/>
    <w:rsid w:val="00953D5C"/>
    <w:rsid w:val="009568B1"/>
    <w:rsid w:val="0095703F"/>
    <w:rsid w:val="00957933"/>
    <w:rsid w:val="00960785"/>
    <w:rsid w:val="00961393"/>
    <w:rsid w:val="00961420"/>
    <w:rsid w:val="00962A0E"/>
    <w:rsid w:val="00962DBA"/>
    <w:rsid w:val="0096426E"/>
    <w:rsid w:val="0096480A"/>
    <w:rsid w:val="0096499C"/>
    <w:rsid w:val="00966A5C"/>
    <w:rsid w:val="00967873"/>
    <w:rsid w:val="00970A39"/>
    <w:rsid w:val="009726A6"/>
    <w:rsid w:val="0097279E"/>
    <w:rsid w:val="0097335C"/>
    <w:rsid w:val="00973B84"/>
    <w:rsid w:val="009745C0"/>
    <w:rsid w:val="009758BF"/>
    <w:rsid w:val="00975AAE"/>
    <w:rsid w:val="0097686F"/>
    <w:rsid w:val="00977041"/>
    <w:rsid w:val="00981B9A"/>
    <w:rsid w:val="00986B14"/>
    <w:rsid w:val="00987251"/>
    <w:rsid w:val="00990C5E"/>
    <w:rsid w:val="0099100F"/>
    <w:rsid w:val="00992463"/>
    <w:rsid w:val="00992B71"/>
    <w:rsid w:val="0099427E"/>
    <w:rsid w:val="0099470B"/>
    <w:rsid w:val="009A0EA6"/>
    <w:rsid w:val="009A514E"/>
    <w:rsid w:val="009A5716"/>
    <w:rsid w:val="009A59F7"/>
    <w:rsid w:val="009A63B9"/>
    <w:rsid w:val="009A743E"/>
    <w:rsid w:val="009A7BE3"/>
    <w:rsid w:val="009B151A"/>
    <w:rsid w:val="009B2389"/>
    <w:rsid w:val="009B2670"/>
    <w:rsid w:val="009B33DC"/>
    <w:rsid w:val="009B3999"/>
    <w:rsid w:val="009B42A3"/>
    <w:rsid w:val="009B456A"/>
    <w:rsid w:val="009B4622"/>
    <w:rsid w:val="009B51F6"/>
    <w:rsid w:val="009B6B0D"/>
    <w:rsid w:val="009C0555"/>
    <w:rsid w:val="009C14E5"/>
    <w:rsid w:val="009C24D2"/>
    <w:rsid w:val="009C2C24"/>
    <w:rsid w:val="009C3C21"/>
    <w:rsid w:val="009C4EB3"/>
    <w:rsid w:val="009C56A5"/>
    <w:rsid w:val="009C583C"/>
    <w:rsid w:val="009C5BBC"/>
    <w:rsid w:val="009C717B"/>
    <w:rsid w:val="009C78C5"/>
    <w:rsid w:val="009D1D33"/>
    <w:rsid w:val="009D2223"/>
    <w:rsid w:val="009D2A07"/>
    <w:rsid w:val="009D2A48"/>
    <w:rsid w:val="009D3439"/>
    <w:rsid w:val="009D3FBC"/>
    <w:rsid w:val="009D4DC9"/>
    <w:rsid w:val="009D530C"/>
    <w:rsid w:val="009D5496"/>
    <w:rsid w:val="009D5C7B"/>
    <w:rsid w:val="009D7513"/>
    <w:rsid w:val="009D766C"/>
    <w:rsid w:val="009E1CC0"/>
    <w:rsid w:val="009E2360"/>
    <w:rsid w:val="009E25AD"/>
    <w:rsid w:val="009E287F"/>
    <w:rsid w:val="009E2FBB"/>
    <w:rsid w:val="009E3735"/>
    <w:rsid w:val="009E4A30"/>
    <w:rsid w:val="009E5935"/>
    <w:rsid w:val="009E597A"/>
    <w:rsid w:val="009E59BB"/>
    <w:rsid w:val="009E5ECD"/>
    <w:rsid w:val="009E614D"/>
    <w:rsid w:val="009F01A7"/>
    <w:rsid w:val="009F0B4D"/>
    <w:rsid w:val="009F459D"/>
    <w:rsid w:val="009F48C2"/>
    <w:rsid w:val="009F73AE"/>
    <w:rsid w:val="009F798E"/>
    <w:rsid w:val="00A031A5"/>
    <w:rsid w:val="00A05EF1"/>
    <w:rsid w:val="00A066A6"/>
    <w:rsid w:val="00A0691E"/>
    <w:rsid w:val="00A0746F"/>
    <w:rsid w:val="00A07503"/>
    <w:rsid w:val="00A101DC"/>
    <w:rsid w:val="00A11959"/>
    <w:rsid w:val="00A11BF3"/>
    <w:rsid w:val="00A12F09"/>
    <w:rsid w:val="00A139AE"/>
    <w:rsid w:val="00A1448C"/>
    <w:rsid w:val="00A1554B"/>
    <w:rsid w:val="00A158AE"/>
    <w:rsid w:val="00A16B34"/>
    <w:rsid w:val="00A171D5"/>
    <w:rsid w:val="00A2127D"/>
    <w:rsid w:val="00A22698"/>
    <w:rsid w:val="00A2293F"/>
    <w:rsid w:val="00A24286"/>
    <w:rsid w:val="00A245FD"/>
    <w:rsid w:val="00A2539C"/>
    <w:rsid w:val="00A25D0F"/>
    <w:rsid w:val="00A26E57"/>
    <w:rsid w:val="00A2724F"/>
    <w:rsid w:val="00A30070"/>
    <w:rsid w:val="00A31C83"/>
    <w:rsid w:val="00A329DB"/>
    <w:rsid w:val="00A32D91"/>
    <w:rsid w:val="00A33862"/>
    <w:rsid w:val="00A339CA"/>
    <w:rsid w:val="00A33F7B"/>
    <w:rsid w:val="00A3405A"/>
    <w:rsid w:val="00A343E6"/>
    <w:rsid w:val="00A353B1"/>
    <w:rsid w:val="00A373AB"/>
    <w:rsid w:val="00A401F8"/>
    <w:rsid w:val="00A408F1"/>
    <w:rsid w:val="00A40D0D"/>
    <w:rsid w:val="00A41284"/>
    <w:rsid w:val="00A41512"/>
    <w:rsid w:val="00A41933"/>
    <w:rsid w:val="00A41AC5"/>
    <w:rsid w:val="00A4240E"/>
    <w:rsid w:val="00A433D5"/>
    <w:rsid w:val="00A4441A"/>
    <w:rsid w:val="00A4625A"/>
    <w:rsid w:val="00A47111"/>
    <w:rsid w:val="00A50383"/>
    <w:rsid w:val="00A509CF"/>
    <w:rsid w:val="00A51718"/>
    <w:rsid w:val="00A51810"/>
    <w:rsid w:val="00A51DA8"/>
    <w:rsid w:val="00A52995"/>
    <w:rsid w:val="00A52B7E"/>
    <w:rsid w:val="00A53D3E"/>
    <w:rsid w:val="00A54419"/>
    <w:rsid w:val="00A546BB"/>
    <w:rsid w:val="00A552D1"/>
    <w:rsid w:val="00A56963"/>
    <w:rsid w:val="00A56EAD"/>
    <w:rsid w:val="00A57EE6"/>
    <w:rsid w:val="00A60CC9"/>
    <w:rsid w:val="00A6158B"/>
    <w:rsid w:val="00A62285"/>
    <w:rsid w:val="00A656CC"/>
    <w:rsid w:val="00A65A0F"/>
    <w:rsid w:val="00A65D90"/>
    <w:rsid w:val="00A66596"/>
    <w:rsid w:val="00A66947"/>
    <w:rsid w:val="00A66F17"/>
    <w:rsid w:val="00A67C32"/>
    <w:rsid w:val="00A70870"/>
    <w:rsid w:val="00A7147D"/>
    <w:rsid w:val="00A71A96"/>
    <w:rsid w:val="00A74250"/>
    <w:rsid w:val="00A74E92"/>
    <w:rsid w:val="00A7797E"/>
    <w:rsid w:val="00A80183"/>
    <w:rsid w:val="00A80EE9"/>
    <w:rsid w:val="00A81610"/>
    <w:rsid w:val="00A8254B"/>
    <w:rsid w:val="00A84BEA"/>
    <w:rsid w:val="00A84C81"/>
    <w:rsid w:val="00A853E7"/>
    <w:rsid w:val="00A8556E"/>
    <w:rsid w:val="00A85C64"/>
    <w:rsid w:val="00A85D0F"/>
    <w:rsid w:val="00A87050"/>
    <w:rsid w:val="00A877DD"/>
    <w:rsid w:val="00A87BE1"/>
    <w:rsid w:val="00A87F49"/>
    <w:rsid w:val="00A91DF5"/>
    <w:rsid w:val="00A9307F"/>
    <w:rsid w:val="00A93717"/>
    <w:rsid w:val="00A94C73"/>
    <w:rsid w:val="00A94D3F"/>
    <w:rsid w:val="00A95043"/>
    <w:rsid w:val="00A952E7"/>
    <w:rsid w:val="00A959B2"/>
    <w:rsid w:val="00A95E03"/>
    <w:rsid w:val="00A963F9"/>
    <w:rsid w:val="00A96B8A"/>
    <w:rsid w:val="00A97678"/>
    <w:rsid w:val="00A97822"/>
    <w:rsid w:val="00AA18C8"/>
    <w:rsid w:val="00AA2A14"/>
    <w:rsid w:val="00AA2E4B"/>
    <w:rsid w:val="00AA34B9"/>
    <w:rsid w:val="00AA3A46"/>
    <w:rsid w:val="00AA3C96"/>
    <w:rsid w:val="00AA4FF9"/>
    <w:rsid w:val="00AA67C2"/>
    <w:rsid w:val="00AA68C0"/>
    <w:rsid w:val="00AB1902"/>
    <w:rsid w:val="00AB395E"/>
    <w:rsid w:val="00AB41D6"/>
    <w:rsid w:val="00AB5F06"/>
    <w:rsid w:val="00AB5F91"/>
    <w:rsid w:val="00AB6C85"/>
    <w:rsid w:val="00AB72E1"/>
    <w:rsid w:val="00AB738A"/>
    <w:rsid w:val="00AC018C"/>
    <w:rsid w:val="00AC03F2"/>
    <w:rsid w:val="00AC2100"/>
    <w:rsid w:val="00AC2543"/>
    <w:rsid w:val="00AC2A6F"/>
    <w:rsid w:val="00AC2B23"/>
    <w:rsid w:val="00AC2B9B"/>
    <w:rsid w:val="00AC2E92"/>
    <w:rsid w:val="00AC3046"/>
    <w:rsid w:val="00AC44D5"/>
    <w:rsid w:val="00AC461E"/>
    <w:rsid w:val="00AC4937"/>
    <w:rsid w:val="00AC4BF9"/>
    <w:rsid w:val="00AC6339"/>
    <w:rsid w:val="00AC711B"/>
    <w:rsid w:val="00AC7427"/>
    <w:rsid w:val="00AC7458"/>
    <w:rsid w:val="00AC7CE8"/>
    <w:rsid w:val="00AD1319"/>
    <w:rsid w:val="00AD1A36"/>
    <w:rsid w:val="00AD1E8A"/>
    <w:rsid w:val="00AD3CC9"/>
    <w:rsid w:val="00AD5019"/>
    <w:rsid w:val="00AD5889"/>
    <w:rsid w:val="00AD6120"/>
    <w:rsid w:val="00AD6C45"/>
    <w:rsid w:val="00AD6E7B"/>
    <w:rsid w:val="00AD73D2"/>
    <w:rsid w:val="00AD7D59"/>
    <w:rsid w:val="00AE095C"/>
    <w:rsid w:val="00AE2165"/>
    <w:rsid w:val="00AE27A2"/>
    <w:rsid w:val="00AE2D71"/>
    <w:rsid w:val="00AE3159"/>
    <w:rsid w:val="00AE32AC"/>
    <w:rsid w:val="00AE45D9"/>
    <w:rsid w:val="00AE4964"/>
    <w:rsid w:val="00AE525F"/>
    <w:rsid w:val="00AE5909"/>
    <w:rsid w:val="00AE5FE6"/>
    <w:rsid w:val="00AE6EAB"/>
    <w:rsid w:val="00AE77A7"/>
    <w:rsid w:val="00AE78C0"/>
    <w:rsid w:val="00AE7BDD"/>
    <w:rsid w:val="00AF22B4"/>
    <w:rsid w:val="00AF258E"/>
    <w:rsid w:val="00AF3E98"/>
    <w:rsid w:val="00AF496C"/>
    <w:rsid w:val="00AF4C4F"/>
    <w:rsid w:val="00AF5142"/>
    <w:rsid w:val="00AF5C55"/>
    <w:rsid w:val="00AF5F4B"/>
    <w:rsid w:val="00AF74EE"/>
    <w:rsid w:val="00AF78FB"/>
    <w:rsid w:val="00B0014B"/>
    <w:rsid w:val="00B004B6"/>
    <w:rsid w:val="00B008CF"/>
    <w:rsid w:val="00B00B38"/>
    <w:rsid w:val="00B00DD6"/>
    <w:rsid w:val="00B01638"/>
    <w:rsid w:val="00B033CA"/>
    <w:rsid w:val="00B03E0F"/>
    <w:rsid w:val="00B05682"/>
    <w:rsid w:val="00B07F01"/>
    <w:rsid w:val="00B124A9"/>
    <w:rsid w:val="00B1395E"/>
    <w:rsid w:val="00B13F6C"/>
    <w:rsid w:val="00B14F01"/>
    <w:rsid w:val="00B16AD0"/>
    <w:rsid w:val="00B1781D"/>
    <w:rsid w:val="00B17CF5"/>
    <w:rsid w:val="00B20F67"/>
    <w:rsid w:val="00B24311"/>
    <w:rsid w:val="00B24940"/>
    <w:rsid w:val="00B24C2B"/>
    <w:rsid w:val="00B25C79"/>
    <w:rsid w:val="00B27837"/>
    <w:rsid w:val="00B27B72"/>
    <w:rsid w:val="00B31D08"/>
    <w:rsid w:val="00B32CC2"/>
    <w:rsid w:val="00B32D9F"/>
    <w:rsid w:val="00B32E06"/>
    <w:rsid w:val="00B3440F"/>
    <w:rsid w:val="00B34649"/>
    <w:rsid w:val="00B36702"/>
    <w:rsid w:val="00B36F14"/>
    <w:rsid w:val="00B37017"/>
    <w:rsid w:val="00B40C1C"/>
    <w:rsid w:val="00B40DAB"/>
    <w:rsid w:val="00B412AB"/>
    <w:rsid w:val="00B412FE"/>
    <w:rsid w:val="00B413EA"/>
    <w:rsid w:val="00B453E2"/>
    <w:rsid w:val="00B45F57"/>
    <w:rsid w:val="00B4631F"/>
    <w:rsid w:val="00B464EE"/>
    <w:rsid w:val="00B46EF5"/>
    <w:rsid w:val="00B47812"/>
    <w:rsid w:val="00B47D1B"/>
    <w:rsid w:val="00B51CE4"/>
    <w:rsid w:val="00B5311F"/>
    <w:rsid w:val="00B53E40"/>
    <w:rsid w:val="00B53EB1"/>
    <w:rsid w:val="00B53FB0"/>
    <w:rsid w:val="00B5546D"/>
    <w:rsid w:val="00B5571F"/>
    <w:rsid w:val="00B55A1A"/>
    <w:rsid w:val="00B571D2"/>
    <w:rsid w:val="00B6098E"/>
    <w:rsid w:val="00B60E9F"/>
    <w:rsid w:val="00B622B5"/>
    <w:rsid w:val="00B627B1"/>
    <w:rsid w:val="00B64152"/>
    <w:rsid w:val="00B64E4A"/>
    <w:rsid w:val="00B65A2C"/>
    <w:rsid w:val="00B675CA"/>
    <w:rsid w:val="00B70BDF"/>
    <w:rsid w:val="00B71210"/>
    <w:rsid w:val="00B71D87"/>
    <w:rsid w:val="00B72A3B"/>
    <w:rsid w:val="00B73BAE"/>
    <w:rsid w:val="00B747EF"/>
    <w:rsid w:val="00B74A72"/>
    <w:rsid w:val="00B74B0D"/>
    <w:rsid w:val="00B75872"/>
    <w:rsid w:val="00B767EF"/>
    <w:rsid w:val="00B8137C"/>
    <w:rsid w:val="00B81561"/>
    <w:rsid w:val="00B83EF7"/>
    <w:rsid w:val="00B858B7"/>
    <w:rsid w:val="00B85FC7"/>
    <w:rsid w:val="00B87441"/>
    <w:rsid w:val="00B87812"/>
    <w:rsid w:val="00B90CDC"/>
    <w:rsid w:val="00B918B7"/>
    <w:rsid w:val="00B91A60"/>
    <w:rsid w:val="00B94820"/>
    <w:rsid w:val="00B9606B"/>
    <w:rsid w:val="00B97273"/>
    <w:rsid w:val="00BA1211"/>
    <w:rsid w:val="00BA1F94"/>
    <w:rsid w:val="00BA2C38"/>
    <w:rsid w:val="00BA33CD"/>
    <w:rsid w:val="00BA364A"/>
    <w:rsid w:val="00BA59DC"/>
    <w:rsid w:val="00BA6AE8"/>
    <w:rsid w:val="00BA7073"/>
    <w:rsid w:val="00BB0417"/>
    <w:rsid w:val="00BB0AB1"/>
    <w:rsid w:val="00BB106C"/>
    <w:rsid w:val="00BB1F00"/>
    <w:rsid w:val="00BB2656"/>
    <w:rsid w:val="00BB4A86"/>
    <w:rsid w:val="00BB52A6"/>
    <w:rsid w:val="00BB6124"/>
    <w:rsid w:val="00BB62DB"/>
    <w:rsid w:val="00BC0215"/>
    <w:rsid w:val="00BC1A49"/>
    <w:rsid w:val="00BC1D5B"/>
    <w:rsid w:val="00BC2B57"/>
    <w:rsid w:val="00BC2B86"/>
    <w:rsid w:val="00BC338B"/>
    <w:rsid w:val="00BC3559"/>
    <w:rsid w:val="00BC37BD"/>
    <w:rsid w:val="00BC550F"/>
    <w:rsid w:val="00BC564A"/>
    <w:rsid w:val="00BC655F"/>
    <w:rsid w:val="00BD0924"/>
    <w:rsid w:val="00BD0E90"/>
    <w:rsid w:val="00BD231E"/>
    <w:rsid w:val="00BD27C8"/>
    <w:rsid w:val="00BD2FEB"/>
    <w:rsid w:val="00BD3328"/>
    <w:rsid w:val="00BD3817"/>
    <w:rsid w:val="00BD4ADC"/>
    <w:rsid w:val="00BD4CDD"/>
    <w:rsid w:val="00BD5893"/>
    <w:rsid w:val="00BD6BD9"/>
    <w:rsid w:val="00BD782A"/>
    <w:rsid w:val="00BD7D36"/>
    <w:rsid w:val="00BE1B36"/>
    <w:rsid w:val="00BE3A8A"/>
    <w:rsid w:val="00BE3E2A"/>
    <w:rsid w:val="00BE43CA"/>
    <w:rsid w:val="00BE4430"/>
    <w:rsid w:val="00BE4688"/>
    <w:rsid w:val="00BE49AB"/>
    <w:rsid w:val="00BE55D6"/>
    <w:rsid w:val="00BE57B8"/>
    <w:rsid w:val="00BE78C7"/>
    <w:rsid w:val="00BF26B9"/>
    <w:rsid w:val="00BF340F"/>
    <w:rsid w:val="00BF5D2B"/>
    <w:rsid w:val="00BF6B1A"/>
    <w:rsid w:val="00BF6FA0"/>
    <w:rsid w:val="00BF7CF9"/>
    <w:rsid w:val="00C00A27"/>
    <w:rsid w:val="00C00C42"/>
    <w:rsid w:val="00C01C4D"/>
    <w:rsid w:val="00C020A5"/>
    <w:rsid w:val="00C02994"/>
    <w:rsid w:val="00C0329C"/>
    <w:rsid w:val="00C03741"/>
    <w:rsid w:val="00C0428B"/>
    <w:rsid w:val="00C048AA"/>
    <w:rsid w:val="00C05DD4"/>
    <w:rsid w:val="00C05EC0"/>
    <w:rsid w:val="00C0623C"/>
    <w:rsid w:val="00C062E2"/>
    <w:rsid w:val="00C06E99"/>
    <w:rsid w:val="00C07878"/>
    <w:rsid w:val="00C1005E"/>
    <w:rsid w:val="00C149B6"/>
    <w:rsid w:val="00C160E5"/>
    <w:rsid w:val="00C17EDC"/>
    <w:rsid w:val="00C209C0"/>
    <w:rsid w:val="00C215C7"/>
    <w:rsid w:val="00C22A1D"/>
    <w:rsid w:val="00C23E36"/>
    <w:rsid w:val="00C24B65"/>
    <w:rsid w:val="00C25619"/>
    <w:rsid w:val="00C275A2"/>
    <w:rsid w:val="00C30E04"/>
    <w:rsid w:val="00C321DD"/>
    <w:rsid w:val="00C3264C"/>
    <w:rsid w:val="00C32DA4"/>
    <w:rsid w:val="00C34652"/>
    <w:rsid w:val="00C37406"/>
    <w:rsid w:val="00C37A73"/>
    <w:rsid w:val="00C405DB"/>
    <w:rsid w:val="00C40CB8"/>
    <w:rsid w:val="00C41351"/>
    <w:rsid w:val="00C4234D"/>
    <w:rsid w:val="00C42F85"/>
    <w:rsid w:val="00C43686"/>
    <w:rsid w:val="00C44342"/>
    <w:rsid w:val="00C4551B"/>
    <w:rsid w:val="00C45BB8"/>
    <w:rsid w:val="00C46058"/>
    <w:rsid w:val="00C46060"/>
    <w:rsid w:val="00C47AF1"/>
    <w:rsid w:val="00C511AE"/>
    <w:rsid w:val="00C51A4F"/>
    <w:rsid w:val="00C5215C"/>
    <w:rsid w:val="00C5219E"/>
    <w:rsid w:val="00C5237E"/>
    <w:rsid w:val="00C5296E"/>
    <w:rsid w:val="00C53249"/>
    <w:rsid w:val="00C542DC"/>
    <w:rsid w:val="00C55EF1"/>
    <w:rsid w:val="00C564AD"/>
    <w:rsid w:val="00C5707B"/>
    <w:rsid w:val="00C572EE"/>
    <w:rsid w:val="00C57B20"/>
    <w:rsid w:val="00C57D38"/>
    <w:rsid w:val="00C60D65"/>
    <w:rsid w:val="00C628E1"/>
    <w:rsid w:val="00C62E93"/>
    <w:rsid w:val="00C63A9D"/>
    <w:rsid w:val="00C63E8D"/>
    <w:rsid w:val="00C64A8C"/>
    <w:rsid w:val="00C659EE"/>
    <w:rsid w:val="00C65E27"/>
    <w:rsid w:val="00C65E85"/>
    <w:rsid w:val="00C66092"/>
    <w:rsid w:val="00C702CE"/>
    <w:rsid w:val="00C70548"/>
    <w:rsid w:val="00C70C5A"/>
    <w:rsid w:val="00C70E16"/>
    <w:rsid w:val="00C71A5E"/>
    <w:rsid w:val="00C71E0B"/>
    <w:rsid w:val="00C759FE"/>
    <w:rsid w:val="00C75CE0"/>
    <w:rsid w:val="00C8194F"/>
    <w:rsid w:val="00C82316"/>
    <w:rsid w:val="00C8320A"/>
    <w:rsid w:val="00C83ABF"/>
    <w:rsid w:val="00C84F14"/>
    <w:rsid w:val="00C8588C"/>
    <w:rsid w:val="00C85ADB"/>
    <w:rsid w:val="00C85E10"/>
    <w:rsid w:val="00C8603C"/>
    <w:rsid w:val="00C86A7A"/>
    <w:rsid w:val="00C86EA2"/>
    <w:rsid w:val="00C8768D"/>
    <w:rsid w:val="00C90342"/>
    <w:rsid w:val="00C90B60"/>
    <w:rsid w:val="00C934C8"/>
    <w:rsid w:val="00C93798"/>
    <w:rsid w:val="00C94B70"/>
    <w:rsid w:val="00C95274"/>
    <w:rsid w:val="00C95F16"/>
    <w:rsid w:val="00C97F79"/>
    <w:rsid w:val="00CA0F32"/>
    <w:rsid w:val="00CA72F7"/>
    <w:rsid w:val="00CB002D"/>
    <w:rsid w:val="00CB0604"/>
    <w:rsid w:val="00CB1124"/>
    <w:rsid w:val="00CB12E8"/>
    <w:rsid w:val="00CB13D9"/>
    <w:rsid w:val="00CB2376"/>
    <w:rsid w:val="00CB2B93"/>
    <w:rsid w:val="00CB2FF4"/>
    <w:rsid w:val="00CB387E"/>
    <w:rsid w:val="00CB3D1F"/>
    <w:rsid w:val="00CB53B1"/>
    <w:rsid w:val="00CB680D"/>
    <w:rsid w:val="00CB7332"/>
    <w:rsid w:val="00CB7A6B"/>
    <w:rsid w:val="00CC0258"/>
    <w:rsid w:val="00CC0300"/>
    <w:rsid w:val="00CC11A4"/>
    <w:rsid w:val="00CC1741"/>
    <w:rsid w:val="00CC57B8"/>
    <w:rsid w:val="00CC6F40"/>
    <w:rsid w:val="00CC72C4"/>
    <w:rsid w:val="00CD01BE"/>
    <w:rsid w:val="00CD0A8D"/>
    <w:rsid w:val="00CD0E29"/>
    <w:rsid w:val="00CD2F16"/>
    <w:rsid w:val="00CD30F3"/>
    <w:rsid w:val="00CD350F"/>
    <w:rsid w:val="00CD4D45"/>
    <w:rsid w:val="00CD548B"/>
    <w:rsid w:val="00CD58BF"/>
    <w:rsid w:val="00CD6169"/>
    <w:rsid w:val="00CD65A9"/>
    <w:rsid w:val="00CD6B4D"/>
    <w:rsid w:val="00CE1031"/>
    <w:rsid w:val="00CE16BA"/>
    <w:rsid w:val="00CE24C3"/>
    <w:rsid w:val="00CE4049"/>
    <w:rsid w:val="00CE4F43"/>
    <w:rsid w:val="00CE5A3A"/>
    <w:rsid w:val="00CE5B24"/>
    <w:rsid w:val="00CE5B33"/>
    <w:rsid w:val="00CE6EF8"/>
    <w:rsid w:val="00CF0A55"/>
    <w:rsid w:val="00CF0D18"/>
    <w:rsid w:val="00CF0E11"/>
    <w:rsid w:val="00CF1329"/>
    <w:rsid w:val="00CF151C"/>
    <w:rsid w:val="00CF2032"/>
    <w:rsid w:val="00CF30EE"/>
    <w:rsid w:val="00CF5FFB"/>
    <w:rsid w:val="00CF655A"/>
    <w:rsid w:val="00CF68FC"/>
    <w:rsid w:val="00CF6B2C"/>
    <w:rsid w:val="00CF776E"/>
    <w:rsid w:val="00CF7E63"/>
    <w:rsid w:val="00D01184"/>
    <w:rsid w:val="00D01613"/>
    <w:rsid w:val="00D026F1"/>
    <w:rsid w:val="00D02B3A"/>
    <w:rsid w:val="00D03158"/>
    <w:rsid w:val="00D03191"/>
    <w:rsid w:val="00D03FA5"/>
    <w:rsid w:val="00D0682D"/>
    <w:rsid w:val="00D068A3"/>
    <w:rsid w:val="00D06C84"/>
    <w:rsid w:val="00D1022E"/>
    <w:rsid w:val="00D12A15"/>
    <w:rsid w:val="00D13569"/>
    <w:rsid w:val="00D13ABE"/>
    <w:rsid w:val="00D13BBB"/>
    <w:rsid w:val="00D14690"/>
    <w:rsid w:val="00D1547F"/>
    <w:rsid w:val="00D154D7"/>
    <w:rsid w:val="00D16550"/>
    <w:rsid w:val="00D171E5"/>
    <w:rsid w:val="00D172ED"/>
    <w:rsid w:val="00D200F3"/>
    <w:rsid w:val="00D20982"/>
    <w:rsid w:val="00D214C1"/>
    <w:rsid w:val="00D21878"/>
    <w:rsid w:val="00D2189D"/>
    <w:rsid w:val="00D218E2"/>
    <w:rsid w:val="00D22B38"/>
    <w:rsid w:val="00D23D90"/>
    <w:rsid w:val="00D24972"/>
    <w:rsid w:val="00D25D8E"/>
    <w:rsid w:val="00D30428"/>
    <w:rsid w:val="00D30768"/>
    <w:rsid w:val="00D30893"/>
    <w:rsid w:val="00D31A3D"/>
    <w:rsid w:val="00D32F94"/>
    <w:rsid w:val="00D33BD7"/>
    <w:rsid w:val="00D34349"/>
    <w:rsid w:val="00D34C34"/>
    <w:rsid w:val="00D3517D"/>
    <w:rsid w:val="00D36A81"/>
    <w:rsid w:val="00D36DB5"/>
    <w:rsid w:val="00D4071A"/>
    <w:rsid w:val="00D4425A"/>
    <w:rsid w:val="00D44E4F"/>
    <w:rsid w:val="00D45330"/>
    <w:rsid w:val="00D469A1"/>
    <w:rsid w:val="00D50D7B"/>
    <w:rsid w:val="00D52385"/>
    <w:rsid w:val="00D5260A"/>
    <w:rsid w:val="00D53382"/>
    <w:rsid w:val="00D53AB7"/>
    <w:rsid w:val="00D54A10"/>
    <w:rsid w:val="00D54BDA"/>
    <w:rsid w:val="00D56D6B"/>
    <w:rsid w:val="00D57867"/>
    <w:rsid w:val="00D6016B"/>
    <w:rsid w:val="00D61744"/>
    <w:rsid w:val="00D61C9A"/>
    <w:rsid w:val="00D61FE4"/>
    <w:rsid w:val="00D63641"/>
    <w:rsid w:val="00D63EF8"/>
    <w:rsid w:val="00D64977"/>
    <w:rsid w:val="00D651B6"/>
    <w:rsid w:val="00D65D23"/>
    <w:rsid w:val="00D722D6"/>
    <w:rsid w:val="00D732E2"/>
    <w:rsid w:val="00D73367"/>
    <w:rsid w:val="00D73D7B"/>
    <w:rsid w:val="00D74C49"/>
    <w:rsid w:val="00D77961"/>
    <w:rsid w:val="00D779F0"/>
    <w:rsid w:val="00D77D8A"/>
    <w:rsid w:val="00D77EAF"/>
    <w:rsid w:val="00D80124"/>
    <w:rsid w:val="00D80134"/>
    <w:rsid w:val="00D80B6B"/>
    <w:rsid w:val="00D80BD8"/>
    <w:rsid w:val="00D81F3B"/>
    <w:rsid w:val="00D830A6"/>
    <w:rsid w:val="00D85071"/>
    <w:rsid w:val="00D85707"/>
    <w:rsid w:val="00D87C5E"/>
    <w:rsid w:val="00D90DEA"/>
    <w:rsid w:val="00D925DE"/>
    <w:rsid w:val="00D936D4"/>
    <w:rsid w:val="00D93EE9"/>
    <w:rsid w:val="00D954A0"/>
    <w:rsid w:val="00D957CB"/>
    <w:rsid w:val="00D9599F"/>
    <w:rsid w:val="00D95F0D"/>
    <w:rsid w:val="00D9646B"/>
    <w:rsid w:val="00D97B6E"/>
    <w:rsid w:val="00D97F5D"/>
    <w:rsid w:val="00DA139B"/>
    <w:rsid w:val="00DA296B"/>
    <w:rsid w:val="00DA35BD"/>
    <w:rsid w:val="00DA3979"/>
    <w:rsid w:val="00DA46D5"/>
    <w:rsid w:val="00DA6A36"/>
    <w:rsid w:val="00DA7B16"/>
    <w:rsid w:val="00DA7B1E"/>
    <w:rsid w:val="00DA7D8B"/>
    <w:rsid w:val="00DB4E12"/>
    <w:rsid w:val="00DB5134"/>
    <w:rsid w:val="00DB5152"/>
    <w:rsid w:val="00DB536A"/>
    <w:rsid w:val="00DB63AE"/>
    <w:rsid w:val="00DB791A"/>
    <w:rsid w:val="00DB7BA5"/>
    <w:rsid w:val="00DB7D24"/>
    <w:rsid w:val="00DC2DD9"/>
    <w:rsid w:val="00DC2EB2"/>
    <w:rsid w:val="00DC3760"/>
    <w:rsid w:val="00DC3FAA"/>
    <w:rsid w:val="00DC46B8"/>
    <w:rsid w:val="00DC48F2"/>
    <w:rsid w:val="00DC4E3E"/>
    <w:rsid w:val="00DC4ECF"/>
    <w:rsid w:val="00DC4F85"/>
    <w:rsid w:val="00DC4FFF"/>
    <w:rsid w:val="00DC6040"/>
    <w:rsid w:val="00DD03DC"/>
    <w:rsid w:val="00DD054C"/>
    <w:rsid w:val="00DD0804"/>
    <w:rsid w:val="00DD0BF5"/>
    <w:rsid w:val="00DD165D"/>
    <w:rsid w:val="00DD22F1"/>
    <w:rsid w:val="00DD2540"/>
    <w:rsid w:val="00DD2A70"/>
    <w:rsid w:val="00DD34F8"/>
    <w:rsid w:val="00DD451E"/>
    <w:rsid w:val="00DD50AE"/>
    <w:rsid w:val="00DD60C0"/>
    <w:rsid w:val="00DD63AB"/>
    <w:rsid w:val="00DE1217"/>
    <w:rsid w:val="00DE2148"/>
    <w:rsid w:val="00DE2C2F"/>
    <w:rsid w:val="00DE3F7C"/>
    <w:rsid w:val="00DE477E"/>
    <w:rsid w:val="00DE4A95"/>
    <w:rsid w:val="00DE6306"/>
    <w:rsid w:val="00DE683D"/>
    <w:rsid w:val="00DE6A86"/>
    <w:rsid w:val="00DE6D48"/>
    <w:rsid w:val="00DF226F"/>
    <w:rsid w:val="00DF2DC5"/>
    <w:rsid w:val="00DF36D3"/>
    <w:rsid w:val="00DF389D"/>
    <w:rsid w:val="00DF4802"/>
    <w:rsid w:val="00DF48A5"/>
    <w:rsid w:val="00DF4A2B"/>
    <w:rsid w:val="00DF4AC3"/>
    <w:rsid w:val="00DF4C19"/>
    <w:rsid w:val="00DF73E7"/>
    <w:rsid w:val="00E0091A"/>
    <w:rsid w:val="00E01230"/>
    <w:rsid w:val="00E038CC"/>
    <w:rsid w:val="00E0442B"/>
    <w:rsid w:val="00E04C5C"/>
    <w:rsid w:val="00E04EC0"/>
    <w:rsid w:val="00E055D4"/>
    <w:rsid w:val="00E05C59"/>
    <w:rsid w:val="00E0685F"/>
    <w:rsid w:val="00E07652"/>
    <w:rsid w:val="00E07769"/>
    <w:rsid w:val="00E10056"/>
    <w:rsid w:val="00E10BB4"/>
    <w:rsid w:val="00E10C29"/>
    <w:rsid w:val="00E1161C"/>
    <w:rsid w:val="00E12BB4"/>
    <w:rsid w:val="00E13FC3"/>
    <w:rsid w:val="00E145F3"/>
    <w:rsid w:val="00E15D82"/>
    <w:rsid w:val="00E16479"/>
    <w:rsid w:val="00E20ECC"/>
    <w:rsid w:val="00E2166E"/>
    <w:rsid w:val="00E2229C"/>
    <w:rsid w:val="00E23AF2"/>
    <w:rsid w:val="00E23B5A"/>
    <w:rsid w:val="00E2439A"/>
    <w:rsid w:val="00E25B00"/>
    <w:rsid w:val="00E25E14"/>
    <w:rsid w:val="00E262D2"/>
    <w:rsid w:val="00E26AE8"/>
    <w:rsid w:val="00E27523"/>
    <w:rsid w:val="00E30E95"/>
    <w:rsid w:val="00E31734"/>
    <w:rsid w:val="00E333B9"/>
    <w:rsid w:val="00E33A5B"/>
    <w:rsid w:val="00E3486C"/>
    <w:rsid w:val="00E349BD"/>
    <w:rsid w:val="00E367A0"/>
    <w:rsid w:val="00E377CD"/>
    <w:rsid w:val="00E4209A"/>
    <w:rsid w:val="00E42BB0"/>
    <w:rsid w:val="00E42E19"/>
    <w:rsid w:val="00E43848"/>
    <w:rsid w:val="00E44732"/>
    <w:rsid w:val="00E502DA"/>
    <w:rsid w:val="00E520C2"/>
    <w:rsid w:val="00E520F6"/>
    <w:rsid w:val="00E53FE5"/>
    <w:rsid w:val="00E551E8"/>
    <w:rsid w:val="00E5569B"/>
    <w:rsid w:val="00E56C2F"/>
    <w:rsid w:val="00E56C75"/>
    <w:rsid w:val="00E6108A"/>
    <w:rsid w:val="00E616D4"/>
    <w:rsid w:val="00E651E0"/>
    <w:rsid w:val="00E65310"/>
    <w:rsid w:val="00E659F0"/>
    <w:rsid w:val="00E66106"/>
    <w:rsid w:val="00E6660F"/>
    <w:rsid w:val="00E70EBE"/>
    <w:rsid w:val="00E711E5"/>
    <w:rsid w:val="00E71210"/>
    <w:rsid w:val="00E71951"/>
    <w:rsid w:val="00E71B40"/>
    <w:rsid w:val="00E74977"/>
    <w:rsid w:val="00E75AE4"/>
    <w:rsid w:val="00E76E1A"/>
    <w:rsid w:val="00E77CD6"/>
    <w:rsid w:val="00E807EA"/>
    <w:rsid w:val="00E80938"/>
    <w:rsid w:val="00E8274B"/>
    <w:rsid w:val="00E83912"/>
    <w:rsid w:val="00E84403"/>
    <w:rsid w:val="00E84EE9"/>
    <w:rsid w:val="00E855DA"/>
    <w:rsid w:val="00E85B9F"/>
    <w:rsid w:val="00E8617D"/>
    <w:rsid w:val="00E868FD"/>
    <w:rsid w:val="00E87F6F"/>
    <w:rsid w:val="00E91960"/>
    <w:rsid w:val="00E926B9"/>
    <w:rsid w:val="00E9375F"/>
    <w:rsid w:val="00E95165"/>
    <w:rsid w:val="00E95CA1"/>
    <w:rsid w:val="00E961F7"/>
    <w:rsid w:val="00E97B28"/>
    <w:rsid w:val="00EA1CD2"/>
    <w:rsid w:val="00EA2407"/>
    <w:rsid w:val="00EA2551"/>
    <w:rsid w:val="00EA2C91"/>
    <w:rsid w:val="00EA39F4"/>
    <w:rsid w:val="00EA431C"/>
    <w:rsid w:val="00EA4338"/>
    <w:rsid w:val="00EA456F"/>
    <w:rsid w:val="00EA7123"/>
    <w:rsid w:val="00EB1916"/>
    <w:rsid w:val="00EB2055"/>
    <w:rsid w:val="00EB2D39"/>
    <w:rsid w:val="00EB5021"/>
    <w:rsid w:val="00EB564F"/>
    <w:rsid w:val="00EB5A33"/>
    <w:rsid w:val="00EB65C0"/>
    <w:rsid w:val="00EB7B9A"/>
    <w:rsid w:val="00EB7F82"/>
    <w:rsid w:val="00EC0365"/>
    <w:rsid w:val="00EC1A72"/>
    <w:rsid w:val="00EC294B"/>
    <w:rsid w:val="00EC2C2A"/>
    <w:rsid w:val="00EC3BF1"/>
    <w:rsid w:val="00EC4626"/>
    <w:rsid w:val="00EC5467"/>
    <w:rsid w:val="00EC6AA5"/>
    <w:rsid w:val="00EC74F2"/>
    <w:rsid w:val="00ED0032"/>
    <w:rsid w:val="00ED10FA"/>
    <w:rsid w:val="00ED11D0"/>
    <w:rsid w:val="00ED1EFF"/>
    <w:rsid w:val="00ED20D3"/>
    <w:rsid w:val="00ED308A"/>
    <w:rsid w:val="00ED3DF4"/>
    <w:rsid w:val="00ED534D"/>
    <w:rsid w:val="00ED57E2"/>
    <w:rsid w:val="00ED5FE3"/>
    <w:rsid w:val="00ED71A4"/>
    <w:rsid w:val="00ED731C"/>
    <w:rsid w:val="00ED7B3E"/>
    <w:rsid w:val="00EE0A80"/>
    <w:rsid w:val="00EE26D6"/>
    <w:rsid w:val="00EE39C7"/>
    <w:rsid w:val="00EE54AF"/>
    <w:rsid w:val="00EE6313"/>
    <w:rsid w:val="00EE74BA"/>
    <w:rsid w:val="00EE7CB9"/>
    <w:rsid w:val="00EF0ED7"/>
    <w:rsid w:val="00EF1FDB"/>
    <w:rsid w:val="00EF213B"/>
    <w:rsid w:val="00EF4214"/>
    <w:rsid w:val="00EF4627"/>
    <w:rsid w:val="00EF474F"/>
    <w:rsid w:val="00EF4AF0"/>
    <w:rsid w:val="00EF4BBE"/>
    <w:rsid w:val="00EF5A99"/>
    <w:rsid w:val="00EF5E85"/>
    <w:rsid w:val="00EF65ED"/>
    <w:rsid w:val="00EF70C5"/>
    <w:rsid w:val="00EF77CB"/>
    <w:rsid w:val="00EF7E83"/>
    <w:rsid w:val="00F00AC9"/>
    <w:rsid w:val="00F0202F"/>
    <w:rsid w:val="00F04C5D"/>
    <w:rsid w:val="00F0667B"/>
    <w:rsid w:val="00F07307"/>
    <w:rsid w:val="00F07D23"/>
    <w:rsid w:val="00F10744"/>
    <w:rsid w:val="00F10E60"/>
    <w:rsid w:val="00F11502"/>
    <w:rsid w:val="00F12059"/>
    <w:rsid w:val="00F1349D"/>
    <w:rsid w:val="00F138E8"/>
    <w:rsid w:val="00F13968"/>
    <w:rsid w:val="00F1634E"/>
    <w:rsid w:val="00F16B11"/>
    <w:rsid w:val="00F203AF"/>
    <w:rsid w:val="00F212B0"/>
    <w:rsid w:val="00F21A9F"/>
    <w:rsid w:val="00F22BA0"/>
    <w:rsid w:val="00F23E33"/>
    <w:rsid w:val="00F24218"/>
    <w:rsid w:val="00F24413"/>
    <w:rsid w:val="00F245BA"/>
    <w:rsid w:val="00F24E90"/>
    <w:rsid w:val="00F253D6"/>
    <w:rsid w:val="00F260CD"/>
    <w:rsid w:val="00F26AAC"/>
    <w:rsid w:val="00F26AF4"/>
    <w:rsid w:val="00F26D59"/>
    <w:rsid w:val="00F277F1"/>
    <w:rsid w:val="00F30938"/>
    <w:rsid w:val="00F31191"/>
    <w:rsid w:val="00F3147D"/>
    <w:rsid w:val="00F3200E"/>
    <w:rsid w:val="00F32C45"/>
    <w:rsid w:val="00F32D25"/>
    <w:rsid w:val="00F334B8"/>
    <w:rsid w:val="00F3523C"/>
    <w:rsid w:val="00F3614A"/>
    <w:rsid w:val="00F3663E"/>
    <w:rsid w:val="00F373A6"/>
    <w:rsid w:val="00F4014C"/>
    <w:rsid w:val="00F4021B"/>
    <w:rsid w:val="00F40636"/>
    <w:rsid w:val="00F422E4"/>
    <w:rsid w:val="00F43EEC"/>
    <w:rsid w:val="00F44454"/>
    <w:rsid w:val="00F4448F"/>
    <w:rsid w:val="00F44CCC"/>
    <w:rsid w:val="00F4633A"/>
    <w:rsid w:val="00F4673C"/>
    <w:rsid w:val="00F47B9A"/>
    <w:rsid w:val="00F56662"/>
    <w:rsid w:val="00F56CCF"/>
    <w:rsid w:val="00F5716D"/>
    <w:rsid w:val="00F6082B"/>
    <w:rsid w:val="00F60A85"/>
    <w:rsid w:val="00F61572"/>
    <w:rsid w:val="00F616A4"/>
    <w:rsid w:val="00F61B1E"/>
    <w:rsid w:val="00F6204E"/>
    <w:rsid w:val="00F6277F"/>
    <w:rsid w:val="00F63E4C"/>
    <w:rsid w:val="00F64BD5"/>
    <w:rsid w:val="00F653B3"/>
    <w:rsid w:val="00F6622C"/>
    <w:rsid w:val="00F66563"/>
    <w:rsid w:val="00F67661"/>
    <w:rsid w:val="00F70013"/>
    <w:rsid w:val="00F7093B"/>
    <w:rsid w:val="00F71E87"/>
    <w:rsid w:val="00F721F5"/>
    <w:rsid w:val="00F725A9"/>
    <w:rsid w:val="00F72993"/>
    <w:rsid w:val="00F72AD4"/>
    <w:rsid w:val="00F734FC"/>
    <w:rsid w:val="00F73FFF"/>
    <w:rsid w:val="00F74506"/>
    <w:rsid w:val="00F77177"/>
    <w:rsid w:val="00F83D49"/>
    <w:rsid w:val="00F841A4"/>
    <w:rsid w:val="00F8573C"/>
    <w:rsid w:val="00F858F4"/>
    <w:rsid w:val="00F8620F"/>
    <w:rsid w:val="00F86A43"/>
    <w:rsid w:val="00F917D0"/>
    <w:rsid w:val="00F928C5"/>
    <w:rsid w:val="00F93517"/>
    <w:rsid w:val="00F953FC"/>
    <w:rsid w:val="00F95A4C"/>
    <w:rsid w:val="00F96A0A"/>
    <w:rsid w:val="00FA0C39"/>
    <w:rsid w:val="00FA106C"/>
    <w:rsid w:val="00FA3439"/>
    <w:rsid w:val="00FA3DF2"/>
    <w:rsid w:val="00FA473B"/>
    <w:rsid w:val="00FA5378"/>
    <w:rsid w:val="00FA5E11"/>
    <w:rsid w:val="00FA5F13"/>
    <w:rsid w:val="00FB09EA"/>
    <w:rsid w:val="00FB2468"/>
    <w:rsid w:val="00FB2ED1"/>
    <w:rsid w:val="00FB3C30"/>
    <w:rsid w:val="00FB3D86"/>
    <w:rsid w:val="00FB41C7"/>
    <w:rsid w:val="00FB4C45"/>
    <w:rsid w:val="00FB5437"/>
    <w:rsid w:val="00FB6131"/>
    <w:rsid w:val="00FC02B2"/>
    <w:rsid w:val="00FC0790"/>
    <w:rsid w:val="00FC1B4B"/>
    <w:rsid w:val="00FC24DB"/>
    <w:rsid w:val="00FC30F8"/>
    <w:rsid w:val="00FC48EE"/>
    <w:rsid w:val="00FC574D"/>
    <w:rsid w:val="00FC5F82"/>
    <w:rsid w:val="00FC64D9"/>
    <w:rsid w:val="00FC72DF"/>
    <w:rsid w:val="00FC7A49"/>
    <w:rsid w:val="00FC7CDB"/>
    <w:rsid w:val="00FD1A31"/>
    <w:rsid w:val="00FD2224"/>
    <w:rsid w:val="00FD37B8"/>
    <w:rsid w:val="00FD49C4"/>
    <w:rsid w:val="00FD4A61"/>
    <w:rsid w:val="00FD4AA5"/>
    <w:rsid w:val="00FD4DC8"/>
    <w:rsid w:val="00FD594A"/>
    <w:rsid w:val="00FD6500"/>
    <w:rsid w:val="00FD6610"/>
    <w:rsid w:val="00FD7123"/>
    <w:rsid w:val="00FE0305"/>
    <w:rsid w:val="00FE075F"/>
    <w:rsid w:val="00FE199E"/>
    <w:rsid w:val="00FE1A52"/>
    <w:rsid w:val="00FE3F85"/>
    <w:rsid w:val="00FE4522"/>
    <w:rsid w:val="00FE47F3"/>
    <w:rsid w:val="00FE4E9A"/>
    <w:rsid w:val="00FE5199"/>
    <w:rsid w:val="00FE5329"/>
    <w:rsid w:val="00FE5443"/>
    <w:rsid w:val="00FE5688"/>
    <w:rsid w:val="00FE6E00"/>
    <w:rsid w:val="00FE7819"/>
    <w:rsid w:val="00FE79D1"/>
    <w:rsid w:val="00FE7BAD"/>
    <w:rsid w:val="00FF00B4"/>
    <w:rsid w:val="00FF1F0C"/>
    <w:rsid w:val="00FF3E82"/>
    <w:rsid w:val="00FF4FF6"/>
    <w:rsid w:val="00FF514C"/>
    <w:rsid w:val="00FF5888"/>
    <w:rsid w:val="00FF6E16"/>
    <w:rsid w:val="00FF6E71"/>
    <w:rsid w:val="00FF7994"/>
    <w:rsid w:val="00FF7AD6"/>
    <w:rsid w:val="00FF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B16AFF-4036-4E23-A52A-236B397B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7BE"/>
    <w:pPr>
      <w:spacing w:after="200" w:line="276" w:lineRule="auto"/>
    </w:pPr>
    <w:rPr>
      <w:sz w:val="22"/>
      <w:szCs w:val="22"/>
      <w:lang w:val="en-US" w:eastAsia="en-US"/>
    </w:rPr>
  </w:style>
  <w:style w:type="paragraph" w:styleId="Heading1">
    <w:name w:val="heading 1"/>
    <w:basedOn w:val="Normal"/>
    <w:link w:val="Heading1Char"/>
    <w:qFormat/>
    <w:rsid w:val="00586D46"/>
    <w:pPr>
      <w:spacing w:before="150" w:after="0" w:line="240" w:lineRule="auto"/>
      <w:ind w:left="75"/>
      <w:outlineLvl w:val="0"/>
    </w:pPr>
    <w:rPr>
      <w:rFonts w:ascii="Times New Roman" w:eastAsia="SimSun" w:hAnsi="Times New Roman"/>
      <w:color w:val="BB4F00"/>
      <w:kern w:val="36"/>
      <w:sz w:val="24"/>
      <w:szCs w:val="24"/>
      <w:lang w:eastAsia="zh-CN"/>
    </w:rPr>
  </w:style>
  <w:style w:type="paragraph" w:styleId="Heading2">
    <w:name w:val="heading 2"/>
    <w:basedOn w:val="Normal"/>
    <w:next w:val="Normal"/>
    <w:link w:val="Heading2Char"/>
    <w:uiPriority w:val="9"/>
    <w:unhideWhenUsed/>
    <w:qFormat/>
    <w:rsid w:val="00F6277F"/>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3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80134"/>
    <w:rPr>
      <w:rFonts w:ascii="Tahoma" w:hAnsi="Tahoma" w:cs="Tahoma"/>
      <w:sz w:val="16"/>
      <w:szCs w:val="16"/>
    </w:rPr>
  </w:style>
  <w:style w:type="paragraph" w:styleId="Header">
    <w:name w:val="header"/>
    <w:basedOn w:val="Normal"/>
    <w:link w:val="HeaderChar"/>
    <w:uiPriority w:val="99"/>
    <w:unhideWhenUsed/>
    <w:rsid w:val="00D8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134"/>
  </w:style>
  <w:style w:type="paragraph" w:styleId="Footer">
    <w:name w:val="footer"/>
    <w:basedOn w:val="Normal"/>
    <w:link w:val="FooterChar"/>
    <w:uiPriority w:val="99"/>
    <w:unhideWhenUsed/>
    <w:rsid w:val="00D8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134"/>
  </w:style>
  <w:style w:type="table" w:styleId="TableGrid">
    <w:name w:val="Table Grid"/>
    <w:basedOn w:val="TableNormal"/>
    <w:uiPriority w:val="59"/>
    <w:rsid w:val="00D80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80134"/>
    <w:rPr>
      <w:strike w:val="0"/>
      <w:dstrike w:val="0"/>
      <w:color w:val="0066FF"/>
      <w:u w:val="none"/>
      <w:effect w:val="none"/>
    </w:rPr>
  </w:style>
  <w:style w:type="paragraph" w:styleId="NormalWeb">
    <w:name w:val="Normal (Web)"/>
    <w:basedOn w:val="Normal"/>
    <w:uiPriority w:val="99"/>
    <w:semiHidden/>
    <w:unhideWhenUsed/>
    <w:rsid w:val="00D80134"/>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D80134"/>
    <w:rPr>
      <w:sz w:val="22"/>
      <w:szCs w:val="22"/>
      <w:lang w:val="en-US" w:eastAsia="en-US"/>
    </w:rPr>
  </w:style>
  <w:style w:type="paragraph" w:styleId="ListParagraph">
    <w:name w:val="List Paragraph"/>
    <w:basedOn w:val="Normal"/>
    <w:uiPriority w:val="34"/>
    <w:qFormat/>
    <w:rsid w:val="0059241A"/>
    <w:pPr>
      <w:ind w:left="720"/>
      <w:contextualSpacing/>
    </w:pPr>
    <w:rPr>
      <w:rFonts w:eastAsia="Times New Roman"/>
    </w:rPr>
  </w:style>
  <w:style w:type="character" w:customStyle="1" w:styleId="Heading1Char">
    <w:name w:val="Heading 1 Char"/>
    <w:link w:val="Heading1"/>
    <w:rsid w:val="00586D46"/>
    <w:rPr>
      <w:rFonts w:ascii="Times New Roman" w:eastAsia="SimSun" w:hAnsi="Times New Roman"/>
      <w:color w:val="BB4F00"/>
      <w:kern w:val="36"/>
      <w:sz w:val="24"/>
      <w:szCs w:val="24"/>
      <w:lang w:eastAsia="zh-CN"/>
    </w:rPr>
  </w:style>
  <w:style w:type="character" w:styleId="Strong">
    <w:name w:val="Strong"/>
    <w:qFormat/>
    <w:rsid w:val="00586D46"/>
    <w:rPr>
      <w:b/>
      <w:bCs/>
    </w:rPr>
  </w:style>
  <w:style w:type="character" w:customStyle="1" w:styleId="Heading2Char">
    <w:name w:val="Heading 2 Char"/>
    <w:link w:val="Heading2"/>
    <w:uiPriority w:val="9"/>
    <w:rsid w:val="00F6277F"/>
    <w:rPr>
      <w:rFonts w:ascii="Cambria" w:eastAsia="Times New Roman" w:hAnsi="Cambria" w:cs="Times New Roman"/>
      <w:b/>
      <w:bCs/>
      <w:i/>
      <w:iCs/>
      <w:sz w:val="28"/>
      <w:szCs w:val="28"/>
    </w:rPr>
  </w:style>
  <w:style w:type="paragraph" w:styleId="Subtitle">
    <w:name w:val="Subtitle"/>
    <w:basedOn w:val="Normal"/>
    <w:next w:val="Normal"/>
    <w:link w:val="SubtitleChar"/>
    <w:uiPriority w:val="11"/>
    <w:qFormat/>
    <w:rsid w:val="00F04C5D"/>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F04C5D"/>
    <w:rPr>
      <w:rFonts w:ascii="Cambria" w:eastAsia="Times New Roman" w:hAnsi="Cambria" w:cs="Times New Roman"/>
      <w:sz w:val="24"/>
      <w:szCs w:val="24"/>
    </w:rPr>
  </w:style>
  <w:style w:type="character" w:styleId="Emphasis">
    <w:name w:val="Emphasis"/>
    <w:uiPriority w:val="20"/>
    <w:qFormat/>
    <w:rsid w:val="0070030C"/>
    <w:rPr>
      <w:i/>
      <w:iCs/>
    </w:rPr>
  </w:style>
  <w:style w:type="character" w:customStyle="1" w:styleId="apple-converted-space">
    <w:name w:val="apple-converted-space"/>
    <w:basedOn w:val="DefaultParagraphFont"/>
    <w:rsid w:val="0070030C"/>
  </w:style>
  <w:style w:type="table" w:customStyle="1" w:styleId="TableGrid1">
    <w:name w:val="Table Grid1"/>
    <w:basedOn w:val="TableNormal"/>
    <w:next w:val="TableGrid"/>
    <w:uiPriority w:val="59"/>
    <w:rsid w:val="00363C0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042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245">
      <w:bodyDiv w:val="1"/>
      <w:marLeft w:val="0"/>
      <w:marRight w:val="0"/>
      <w:marTop w:val="0"/>
      <w:marBottom w:val="0"/>
      <w:divBdr>
        <w:top w:val="none" w:sz="0" w:space="0" w:color="auto"/>
        <w:left w:val="none" w:sz="0" w:space="0" w:color="auto"/>
        <w:bottom w:val="none" w:sz="0" w:space="0" w:color="auto"/>
        <w:right w:val="none" w:sz="0" w:space="0" w:color="auto"/>
      </w:divBdr>
    </w:div>
    <w:div w:id="7224345">
      <w:bodyDiv w:val="1"/>
      <w:marLeft w:val="0"/>
      <w:marRight w:val="0"/>
      <w:marTop w:val="0"/>
      <w:marBottom w:val="0"/>
      <w:divBdr>
        <w:top w:val="none" w:sz="0" w:space="0" w:color="auto"/>
        <w:left w:val="none" w:sz="0" w:space="0" w:color="auto"/>
        <w:bottom w:val="none" w:sz="0" w:space="0" w:color="auto"/>
        <w:right w:val="none" w:sz="0" w:space="0" w:color="auto"/>
      </w:divBdr>
    </w:div>
    <w:div w:id="11148409">
      <w:bodyDiv w:val="1"/>
      <w:marLeft w:val="0"/>
      <w:marRight w:val="0"/>
      <w:marTop w:val="0"/>
      <w:marBottom w:val="0"/>
      <w:divBdr>
        <w:top w:val="none" w:sz="0" w:space="0" w:color="auto"/>
        <w:left w:val="none" w:sz="0" w:space="0" w:color="auto"/>
        <w:bottom w:val="none" w:sz="0" w:space="0" w:color="auto"/>
        <w:right w:val="none" w:sz="0" w:space="0" w:color="auto"/>
      </w:divBdr>
    </w:div>
    <w:div w:id="15231744">
      <w:bodyDiv w:val="1"/>
      <w:marLeft w:val="0"/>
      <w:marRight w:val="0"/>
      <w:marTop w:val="0"/>
      <w:marBottom w:val="0"/>
      <w:divBdr>
        <w:top w:val="none" w:sz="0" w:space="0" w:color="auto"/>
        <w:left w:val="none" w:sz="0" w:space="0" w:color="auto"/>
        <w:bottom w:val="none" w:sz="0" w:space="0" w:color="auto"/>
        <w:right w:val="none" w:sz="0" w:space="0" w:color="auto"/>
      </w:divBdr>
    </w:div>
    <w:div w:id="20210434">
      <w:bodyDiv w:val="1"/>
      <w:marLeft w:val="0"/>
      <w:marRight w:val="0"/>
      <w:marTop w:val="0"/>
      <w:marBottom w:val="0"/>
      <w:divBdr>
        <w:top w:val="none" w:sz="0" w:space="0" w:color="auto"/>
        <w:left w:val="none" w:sz="0" w:space="0" w:color="auto"/>
        <w:bottom w:val="none" w:sz="0" w:space="0" w:color="auto"/>
        <w:right w:val="none" w:sz="0" w:space="0" w:color="auto"/>
      </w:divBdr>
    </w:div>
    <w:div w:id="21514273">
      <w:bodyDiv w:val="1"/>
      <w:marLeft w:val="0"/>
      <w:marRight w:val="0"/>
      <w:marTop w:val="0"/>
      <w:marBottom w:val="0"/>
      <w:divBdr>
        <w:top w:val="none" w:sz="0" w:space="0" w:color="auto"/>
        <w:left w:val="none" w:sz="0" w:space="0" w:color="auto"/>
        <w:bottom w:val="none" w:sz="0" w:space="0" w:color="auto"/>
        <w:right w:val="none" w:sz="0" w:space="0" w:color="auto"/>
      </w:divBdr>
    </w:div>
    <w:div w:id="31809199">
      <w:bodyDiv w:val="1"/>
      <w:marLeft w:val="0"/>
      <w:marRight w:val="0"/>
      <w:marTop w:val="0"/>
      <w:marBottom w:val="0"/>
      <w:divBdr>
        <w:top w:val="none" w:sz="0" w:space="0" w:color="auto"/>
        <w:left w:val="none" w:sz="0" w:space="0" w:color="auto"/>
        <w:bottom w:val="none" w:sz="0" w:space="0" w:color="auto"/>
        <w:right w:val="none" w:sz="0" w:space="0" w:color="auto"/>
      </w:divBdr>
    </w:div>
    <w:div w:id="35354797">
      <w:bodyDiv w:val="1"/>
      <w:marLeft w:val="0"/>
      <w:marRight w:val="0"/>
      <w:marTop w:val="0"/>
      <w:marBottom w:val="0"/>
      <w:divBdr>
        <w:top w:val="none" w:sz="0" w:space="0" w:color="auto"/>
        <w:left w:val="none" w:sz="0" w:space="0" w:color="auto"/>
        <w:bottom w:val="none" w:sz="0" w:space="0" w:color="auto"/>
        <w:right w:val="none" w:sz="0" w:space="0" w:color="auto"/>
      </w:divBdr>
    </w:div>
    <w:div w:id="47345996">
      <w:bodyDiv w:val="1"/>
      <w:marLeft w:val="0"/>
      <w:marRight w:val="0"/>
      <w:marTop w:val="0"/>
      <w:marBottom w:val="0"/>
      <w:divBdr>
        <w:top w:val="none" w:sz="0" w:space="0" w:color="auto"/>
        <w:left w:val="none" w:sz="0" w:space="0" w:color="auto"/>
        <w:bottom w:val="none" w:sz="0" w:space="0" w:color="auto"/>
        <w:right w:val="none" w:sz="0" w:space="0" w:color="auto"/>
      </w:divBdr>
    </w:div>
    <w:div w:id="55860370">
      <w:bodyDiv w:val="1"/>
      <w:marLeft w:val="0"/>
      <w:marRight w:val="0"/>
      <w:marTop w:val="0"/>
      <w:marBottom w:val="0"/>
      <w:divBdr>
        <w:top w:val="none" w:sz="0" w:space="0" w:color="auto"/>
        <w:left w:val="none" w:sz="0" w:space="0" w:color="auto"/>
        <w:bottom w:val="none" w:sz="0" w:space="0" w:color="auto"/>
        <w:right w:val="none" w:sz="0" w:space="0" w:color="auto"/>
      </w:divBdr>
    </w:div>
    <w:div w:id="58483624">
      <w:bodyDiv w:val="1"/>
      <w:marLeft w:val="0"/>
      <w:marRight w:val="0"/>
      <w:marTop w:val="0"/>
      <w:marBottom w:val="0"/>
      <w:divBdr>
        <w:top w:val="none" w:sz="0" w:space="0" w:color="auto"/>
        <w:left w:val="none" w:sz="0" w:space="0" w:color="auto"/>
        <w:bottom w:val="none" w:sz="0" w:space="0" w:color="auto"/>
        <w:right w:val="none" w:sz="0" w:space="0" w:color="auto"/>
      </w:divBdr>
    </w:div>
    <w:div w:id="58941318">
      <w:bodyDiv w:val="1"/>
      <w:marLeft w:val="0"/>
      <w:marRight w:val="0"/>
      <w:marTop w:val="0"/>
      <w:marBottom w:val="0"/>
      <w:divBdr>
        <w:top w:val="none" w:sz="0" w:space="0" w:color="auto"/>
        <w:left w:val="none" w:sz="0" w:space="0" w:color="auto"/>
        <w:bottom w:val="none" w:sz="0" w:space="0" w:color="auto"/>
        <w:right w:val="none" w:sz="0" w:space="0" w:color="auto"/>
      </w:divBdr>
    </w:div>
    <w:div w:id="79838608">
      <w:bodyDiv w:val="1"/>
      <w:marLeft w:val="0"/>
      <w:marRight w:val="0"/>
      <w:marTop w:val="0"/>
      <w:marBottom w:val="0"/>
      <w:divBdr>
        <w:top w:val="none" w:sz="0" w:space="0" w:color="auto"/>
        <w:left w:val="none" w:sz="0" w:space="0" w:color="auto"/>
        <w:bottom w:val="none" w:sz="0" w:space="0" w:color="auto"/>
        <w:right w:val="none" w:sz="0" w:space="0" w:color="auto"/>
      </w:divBdr>
    </w:div>
    <w:div w:id="90905724">
      <w:bodyDiv w:val="1"/>
      <w:marLeft w:val="0"/>
      <w:marRight w:val="0"/>
      <w:marTop w:val="0"/>
      <w:marBottom w:val="0"/>
      <w:divBdr>
        <w:top w:val="none" w:sz="0" w:space="0" w:color="auto"/>
        <w:left w:val="none" w:sz="0" w:space="0" w:color="auto"/>
        <w:bottom w:val="none" w:sz="0" w:space="0" w:color="auto"/>
        <w:right w:val="none" w:sz="0" w:space="0" w:color="auto"/>
      </w:divBdr>
    </w:div>
    <w:div w:id="97145685">
      <w:bodyDiv w:val="1"/>
      <w:marLeft w:val="0"/>
      <w:marRight w:val="0"/>
      <w:marTop w:val="0"/>
      <w:marBottom w:val="0"/>
      <w:divBdr>
        <w:top w:val="none" w:sz="0" w:space="0" w:color="auto"/>
        <w:left w:val="none" w:sz="0" w:space="0" w:color="auto"/>
        <w:bottom w:val="none" w:sz="0" w:space="0" w:color="auto"/>
        <w:right w:val="none" w:sz="0" w:space="0" w:color="auto"/>
      </w:divBdr>
    </w:div>
    <w:div w:id="103502494">
      <w:bodyDiv w:val="1"/>
      <w:marLeft w:val="0"/>
      <w:marRight w:val="0"/>
      <w:marTop w:val="0"/>
      <w:marBottom w:val="0"/>
      <w:divBdr>
        <w:top w:val="none" w:sz="0" w:space="0" w:color="auto"/>
        <w:left w:val="none" w:sz="0" w:space="0" w:color="auto"/>
        <w:bottom w:val="none" w:sz="0" w:space="0" w:color="auto"/>
        <w:right w:val="none" w:sz="0" w:space="0" w:color="auto"/>
      </w:divBdr>
    </w:div>
    <w:div w:id="171531323">
      <w:bodyDiv w:val="1"/>
      <w:marLeft w:val="0"/>
      <w:marRight w:val="0"/>
      <w:marTop w:val="0"/>
      <w:marBottom w:val="0"/>
      <w:divBdr>
        <w:top w:val="none" w:sz="0" w:space="0" w:color="auto"/>
        <w:left w:val="none" w:sz="0" w:space="0" w:color="auto"/>
        <w:bottom w:val="none" w:sz="0" w:space="0" w:color="auto"/>
        <w:right w:val="none" w:sz="0" w:space="0" w:color="auto"/>
      </w:divBdr>
    </w:div>
    <w:div w:id="178206345">
      <w:bodyDiv w:val="1"/>
      <w:marLeft w:val="0"/>
      <w:marRight w:val="0"/>
      <w:marTop w:val="0"/>
      <w:marBottom w:val="0"/>
      <w:divBdr>
        <w:top w:val="none" w:sz="0" w:space="0" w:color="auto"/>
        <w:left w:val="none" w:sz="0" w:space="0" w:color="auto"/>
        <w:bottom w:val="none" w:sz="0" w:space="0" w:color="auto"/>
        <w:right w:val="none" w:sz="0" w:space="0" w:color="auto"/>
      </w:divBdr>
    </w:div>
    <w:div w:id="184290995">
      <w:bodyDiv w:val="1"/>
      <w:marLeft w:val="0"/>
      <w:marRight w:val="0"/>
      <w:marTop w:val="0"/>
      <w:marBottom w:val="0"/>
      <w:divBdr>
        <w:top w:val="none" w:sz="0" w:space="0" w:color="auto"/>
        <w:left w:val="none" w:sz="0" w:space="0" w:color="auto"/>
        <w:bottom w:val="none" w:sz="0" w:space="0" w:color="auto"/>
        <w:right w:val="none" w:sz="0" w:space="0" w:color="auto"/>
      </w:divBdr>
    </w:div>
    <w:div w:id="197553487">
      <w:bodyDiv w:val="1"/>
      <w:marLeft w:val="0"/>
      <w:marRight w:val="0"/>
      <w:marTop w:val="0"/>
      <w:marBottom w:val="0"/>
      <w:divBdr>
        <w:top w:val="none" w:sz="0" w:space="0" w:color="auto"/>
        <w:left w:val="none" w:sz="0" w:space="0" w:color="auto"/>
        <w:bottom w:val="none" w:sz="0" w:space="0" w:color="auto"/>
        <w:right w:val="none" w:sz="0" w:space="0" w:color="auto"/>
      </w:divBdr>
    </w:div>
    <w:div w:id="199364628">
      <w:bodyDiv w:val="1"/>
      <w:marLeft w:val="0"/>
      <w:marRight w:val="0"/>
      <w:marTop w:val="0"/>
      <w:marBottom w:val="0"/>
      <w:divBdr>
        <w:top w:val="none" w:sz="0" w:space="0" w:color="auto"/>
        <w:left w:val="none" w:sz="0" w:space="0" w:color="auto"/>
        <w:bottom w:val="none" w:sz="0" w:space="0" w:color="auto"/>
        <w:right w:val="none" w:sz="0" w:space="0" w:color="auto"/>
      </w:divBdr>
    </w:div>
    <w:div w:id="235867556">
      <w:bodyDiv w:val="1"/>
      <w:marLeft w:val="0"/>
      <w:marRight w:val="0"/>
      <w:marTop w:val="0"/>
      <w:marBottom w:val="0"/>
      <w:divBdr>
        <w:top w:val="none" w:sz="0" w:space="0" w:color="auto"/>
        <w:left w:val="none" w:sz="0" w:space="0" w:color="auto"/>
        <w:bottom w:val="none" w:sz="0" w:space="0" w:color="auto"/>
        <w:right w:val="none" w:sz="0" w:space="0" w:color="auto"/>
      </w:divBdr>
    </w:div>
    <w:div w:id="239952259">
      <w:bodyDiv w:val="1"/>
      <w:marLeft w:val="0"/>
      <w:marRight w:val="0"/>
      <w:marTop w:val="0"/>
      <w:marBottom w:val="0"/>
      <w:divBdr>
        <w:top w:val="none" w:sz="0" w:space="0" w:color="auto"/>
        <w:left w:val="none" w:sz="0" w:space="0" w:color="auto"/>
        <w:bottom w:val="none" w:sz="0" w:space="0" w:color="auto"/>
        <w:right w:val="none" w:sz="0" w:space="0" w:color="auto"/>
      </w:divBdr>
    </w:div>
    <w:div w:id="266040739">
      <w:bodyDiv w:val="1"/>
      <w:marLeft w:val="0"/>
      <w:marRight w:val="0"/>
      <w:marTop w:val="0"/>
      <w:marBottom w:val="0"/>
      <w:divBdr>
        <w:top w:val="none" w:sz="0" w:space="0" w:color="auto"/>
        <w:left w:val="none" w:sz="0" w:space="0" w:color="auto"/>
        <w:bottom w:val="none" w:sz="0" w:space="0" w:color="auto"/>
        <w:right w:val="none" w:sz="0" w:space="0" w:color="auto"/>
      </w:divBdr>
    </w:div>
    <w:div w:id="275527781">
      <w:bodyDiv w:val="1"/>
      <w:marLeft w:val="0"/>
      <w:marRight w:val="0"/>
      <w:marTop w:val="0"/>
      <w:marBottom w:val="0"/>
      <w:divBdr>
        <w:top w:val="none" w:sz="0" w:space="0" w:color="auto"/>
        <w:left w:val="none" w:sz="0" w:space="0" w:color="auto"/>
        <w:bottom w:val="none" w:sz="0" w:space="0" w:color="auto"/>
        <w:right w:val="none" w:sz="0" w:space="0" w:color="auto"/>
      </w:divBdr>
    </w:div>
    <w:div w:id="280723329">
      <w:bodyDiv w:val="1"/>
      <w:marLeft w:val="0"/>
      <w:marRight w:val="0"/>
      <w:marTop w:val="0"/>
      <w:marBottom w:val="0"/>
      <w:divBdr>
        <w:top w:val="none" w:sz="0" w:space="0" w:color="auto"/>
        <w:left w:val="none" w:sz="0" w:space="0" w:color="auto"/>
        <w:bottom w:val="none" w:sz="0" w:space="0" w:color="auto"/>
        <w:right w:val="none" w:sz="0" w:space="0" w:color="auto"/>
      </w:divBdr>
    </w:div>
    <w:div w:id="286352746">
      <w:bodyDiv w:val="1"/>
      <w:marLeft w:val="0"/>
      <w:marRight w:val="0"/>
      <w:marTop w:val="0"/>
      <w:marBottom w:val="0"/>
      <w:divBdr>
        <w:top w:val="none" w:sz="0" w:space="0" w:color="auto"/>
        <w:left w:val="none" w:sz="0" w:space="0" w:color="auto"/>
        <w:bottom w:val="none" w:sz="0" w:space="0" w:color="auto"/>
        <w:right w:val="none" w:sz="0" w:space="0" w:color="auto"/>
      </w:divBdr>
    </w:div>
    <w:div w:id="286471669">
      <w:bodyDiv w:val="1"/>
      <w:marLeft w:val="0"/>
      <w:marRight w:val="0"/>
      <w:marTop w:val="0"/>
      <w:marBottom w:val="0"/>
      <w:divBdr>
        <w:top w:val="none" w:sz="0" w:space="0" w:color="auto"/>
        <w:left w:val="none" w:sz="0" w:space="0" w:color="auto"/>
        <w:bottom w:val="none" w:sz="0" w:space="0" w:color="auto"/>
        <w:right w:val="none" w:sz="0" w:space="0" w:color="auto"/>
      </w:divBdr>
    </w:div>
    <w:div w:id="292298623">
      <w:bodyDiv w:val="1"/>
      <w:marLeft w:val="0"/>
      <w:marRight w:val="0"/>
      <w:marTop w:val="0"/>
      <w:marBottom w:val="0"/>
      <w:divBdr>
        <w:top w:val="none" w:sz="0" w:space="0" w:color="auto"/>
        <w:left w:val="none" w:sz="0" w:space="0" w:color="auto"/>
        <w:bottom w:val="none" w:sz="0" w:space="0" w:color="auto"/>
        <w:right w:val="none" w:sz="0" w:space="0" w:color="auto"/>
      </w:divBdr>
    </w:div>
    <w:div w:id="294527135">
      <w:bodyDiv w:val="1"/>
      <w:marLeft w:val="0"/>
      <w:marRight w:val="0"/>
      <w:marTop w:val="0"/>
      <w:marBottom w:val="0"/>
      <w:divBdr>
        <w:top w:val="none" w:sz="0" w:space="0" w:color="auto"/>
        <w:left w:val="none" w:sz="0" w:space="0" w:color="auto"/>
        <w:bottom w:val="none" w:sz="0" w:space="0" w:color="auto"/>
        <w:right w:val="none" w:sz="0" w:space="0" w:color="auto"/>
      </w:divBdr>
    </w:div>
    <w:div w:id="305935584">
      <w:bodyDiv w:val="1"/>
      <w:marLeft w:val="0"/>
      <w:marRight w:val="0"/>
      <w:marTop w:val="0"/>
      <w:marBottom w:val="0"/>
      <w:divBdr>
        <w:top w:val="none" w:sz="0" w:space="0" w:color="auto"/>
        <w:left w:val="none" w:sz="0" w:space="0" w:color="auto"/>
        <w:bottom w:val="none" w:sz="0" w:space="0" w:color="auto"/>
        <w:right w:val="none" w:sz="0" w:space="0" w:color="auto"/>
      </w:divBdr>
    </w:div>
    <w:div w:id="307789198">
      <w:bodyDiv w:val="1"/>
      <w:marLeft w:val="0"/>
      <w:marRight w:val="0"/>
      <w:marTop w:val="0"/>
      <w:marBottom w:val="0"/>
      <w:divBdr>
        <w:top w:val="none" w:sz="0" w:space="0" w:color="auto"/>
        <w:left w:val="none" w:sz="0" w:space="0" w:color="auto"/>
        <w:bottom w:val="none" w:sz="0" w:space="0" w:color="auto"/>
        <w:right w:val="none" w:sz="0" w:space="0" w:color="auto"/>
      </w:divBdr>
    </w:div>
    <w:div w:id="310866626">
      <w:bodyDiv w:val="1"/>
      <w:marLeft w:val="0"/>
      <w:marRight w:val="0"/>
      <w:marTop w:val="0"/>
      <w:marBottom w:val="0"/>
      <w:divBdr>
        <w:top w:val="none" w:sz="0" w:space="0" w:color="auto"/>
        <w:left w:val="none" w:sz="0" w:space="0" w:color="auto"/>
        <w:bottom w:val="none" w:sz="0" w:space="0" w:color="auto"/>
        <w:right w:val="none" w:sz="0" w:space="0" w:color="auto"/>
      </w:divBdr>
    </w:div>
    <w:div w:id="313030213">
      <w:bodyDiv w:val="1"/>
      <w:marLeft w:val="0"/>
      <w:marRight w:val="0"/>
      <w:marTop w:val="0"/>
      <w:marBottom w:val="0"/>
      <w:divBdr>
        <w:top w:val="none" w:sz="0" w:space="0" w:color="auto"/>
        <w:left w:val="none" w:sz="0" w:space="0" w:color="auto"/>
        <w:bottom w:val="none" w:sz="0" w:space="0" w:color="auto"/>
        <w:right w:val="none" w:sz="0" w:space="0" w:color="auto"/>
      </w:divBdr>
    </w:div>
    <w:div w:id="327170619">
      <w:bodyDiv w:val="1"/>
      <w:marLeft w:val="0"/>
      <w:marRight w:val="0"/>
      <w:marTop w:val="0"/>
      <w:marBottom w:val="0"/>
      <w:divBdr>
        <w:top w:val="none" w:sz="0" w:space="0" w:color="auto"/>
        <w:left w:val="none" w:sz="0" w:space="0" w:color="auto"/>
        <w:bottom w:val="none" w:sz="0" w:space="0" w:color="auto"/>
        <w:right w:val="none" w:sz="0" w:space="0" w:color="auto"/>
      </w:divBdr>
    </w:div>
    <w:div w:id="335886703">
      <w:bodyDiv w:val="1"/>
      <w:marLeft w:val="0"/>
      <w:marRight w:val="0"/>
      <w:marTop w:val="0"/>
      <w:marBottom w:val="0"/>
      <w:divBdr>
        <w:top w:val="none" w:sz="0" w:space="0" w:color="auto"/>
        <w:left w:val="none" w:sz="0" w:space="0" w:color="auto"/>
        <w:bottom w:val="none" w:sz="0" w:space="0" w:color="auto"/>
        <w:right w:val="none" w:sz="0" w:space="0" w:color="auto"/>
      </w:divBdr>
    </w:div>
    <w:div w:id="353310361">
      <w:bodyDiv w:val="1"/>
      <w:marLeft w:val="0"/>
      <w:marRight w:val="0"/>
      <w:marTop w:val="0"/>
      <w:marBottom w:val="0"/>
      <w:divBdr>
        <w:top w:val="none" w:sz="0" w:space="0" w:color="auto"/>
        <w:left w:val="none" w:sz="0" w:space="0" w:color="auto"/>
        <w:bottom w:val="none" w:sz="0" w:space="0" w:color="auto"/>
        <w:right w:val="none" w:sz="0" w:space="0" w:color="auto"/>
      </w:divBdr>
    </w:div>
    <w:div w:id="373311869">
      <w:bodyDiv w:val="1"/>
      <w:marLeft w:val="0"/>
      <w:marRight w:val="0"/>
      <w:marTop w:val="0"/>
      <w:marBottom w:val="0"/>
      <w:divBdr>
        <w:top w:val="none" w:sz="0" w:space="0" w:color="auto"/>
        <w:left w:val="none" w:sz="0" w:space="0" w:color="auto"/>
        <w:bottom w:val="none" w:sz="0" w:space="0" w:color="auto"/>
        <w:right w:val="none" w:sz="0" w:space="0" w:color="auto"/>
      </w:divBdr>
    </w:div>
    <w:div w:id="387146353">
      <w:bodyDiv w:val="1"/>
      <w:marLeft w:val="0"/>
      <w:marRight w:val="0"/>
      <w:marTop w:val="0"/>
      <w:marBottom w:val="0"/>
      <w:divBdr>
        <w:top w:val="none" w:sz="0" w:space="0" w:color="auto"/>
        <w:left w:val="none" w:sz="0" w:space="0" w:color="auto"/>
        <w:bottom w:val="none" w:sz="0" w:space="0" w:color="auto"/>
        <w:right w:val="none" w:sz="0" w:space="0" w:color="auto"/>
      </w:divBdr>
    </w:div>
    <w:div w:id="398096611">
      <w:bodyDiv w:val="1"/>
      <w:marLeft w:val="0"/>
      <w:marRight w:val="0"/>
      <w:marTop w:val="0"/>
      <w:marBottom w:val="0"/>
      <w:divBdr>
        <w:top w:val="none" w:sz="0" w:space="0" w:color="auto"/>
        <w:left w:val="none" w:sz="0" w:space="0" w:color="auto"/>
        <w:bottom w:val="none" w:sz="0" w:space="0" w:color="auto"/>
        <w:right w:val="none" w:sz="0" w:space="0" w:color="auto"/>
      </w:divBdr>
    </w:div>
    <w:div w:id="398863200">
      <w:bodyDiv w:val="1"/>
      <w:marLeft w:val="0"/>
      <w:marRight w:val="0"/>
      <w:marTop w:val="0"/>
      <w:marBottom w:val="0"/>
      <w:divBdr>
        <w:top w:val="none" w:sz="0" w:space="0" w:color="auto"/>
        <w:left w:val="none" w:sz="0" w:space="0" w:color="auto"/>
        <w:bottom w:val="none" w:sz="0" w:space="0" w:color="auto"/>
        <w:right w:val="none" w:sz="0" w:space="0" w:color="auto"/>
      </w:divBdr>
    </w:div>
    <w:div w:id="402948031">
      <w:bodyDiv w:val="1"/>
      <w:marLeft w:val="0"/>
      <w:marRight w:val="0"/>
      <w:marTop w:val="0"/>
      <w:marBottom w:val="0"/>
      <w:divBdr>
        <w:top w:val="none" w:sz="0" w:space="0" w:color="auto"/>
        <w:left w:val="none" w:sz="0" w:space="0" w:color="auto"/>
        <w:bottom w:val="none" w:sz="0" w:space="0" w:color="auto"/>
        <w:right w:val="none" w:sz="0" w:space="0" w:color="auto"/>
      </w:divBdr>
    </w:div>
    <w:div w:id="406847678">
      <w:bodyDiv w:val="1"/>
      <w:marLeft w:val="0"/>
      <w:marRight w:val="0"/>
      <w:marTop w:val="0"/>
      <w:marBottom w:val="0"/>
      <w:divBdr>
        <w:top w:val="none" w:sz="0" w:space="0" w:color="auto"/>
        <w:left w:val="none" w:sz="0" w:space="0" w:color="auto"/>
        <w:bottom w:val="none" w:sz="0" w:space="0" w:color="auto"/>
        <w:right w:val="none" w:sz="0" w:space="0" w:color="auto"/>
      </w:divBdr>
    </w:div>
    <w:div w:id="419956625">
      <w:bodyDiv w:val="1"/>
      <w:marLeft w:val="0"/>
      <w:marRight w:val="0"/>
      <w:marTop w:val="0"/>
      <w:marBottom w:val="0"/>
      <w:divBdr>
        <w:top w:val="none" w:sz="0" w:space="0" w:color="auto"/>
        <w:left w:val="none" w:sz="0" w:space="0" w:color="auto"/>
        <w:bottom w:val="none" w:sz="0" w:space="0" w:color="auto"/>
        <w:right w:val="none" w:sz="0" w:space="0" w:color="auto"/>
      </w:divBdr>
    </w:div>
    <w:div w:id="432476073">
      <w:bodyDiv w:val="1"/>
      <w:marLeft w:val="0"/>
      <w:marRight w:val="0"/>
      <w:marTop w:val="0"/>
      <w:marBottom w:val="0"/>
      <w:divBdr>
        <w:top w:val="none" w:sz="0" w:space="0" w:color="auto"/>
        <w:left w:val="none" w:sz="0" w:space="0" w:color="auto"/>
        <w:bottom w:val="none" w:sz="0" w:space="0" w:color="auto"/>
        <w:right w:val="none" w:sz="0" w:space="0" w:color="auto"/>
      </w:divBdr>
    </w:div>
    <w:div w:id="441464273">
      <w:bodyDiv w:val="1"/>
      <w:marLeft w:val="0"/>
      <w:marRight w:val="0"/>
      <w:marTop w:val="0"/>
      <w:marBottom w:val="0"/>
      <w:divBdr>
        <w:top w:val="none" w:sz="0" w:space="0" w:color="auto"/>
        <w:left w:val="none" w:sz="0" w:space="0" w:color="auto"/>
        <w:bottom w:val="none" w:sz="0" w:space="0" w:color="auto"/>
        <w:right w:val="none" w:sz="0" w:space="0" w:color="auto"/>
      </w:divBdr>
    </w:div>
    <w:div w:id="458381951">
      <w:bodyDiv w:val="1"/>
      <w:marLeft w:val="0"/>
      <w:marRight w:val="0"/>
      <w:marTop w:val="0"/>
      <w:marBottom w:val="0"/>
      <w:divBdr>
        <w:top w:val="none" w:sz="0" w:space="0" w:color="auto"/>
        <w:left w:val="none" w:sz="0" w:space="0" w:color="auto"/>
        <w:bottom w:val="none" w:sz="0" w:space="0" w:color="auto"/>
        <w:right w:val="none" w:sz="0" w:space="0" w:color="auto"/>
      </w:divBdr>
    </w:div>
    <w:div w:id="460272955">
      <w:bodyDiv w:val="1"/>
      <w:marLeft w:val="0"/>
      <w:marRight w:val="0"/>
      <w:marTop w:val="0"/>
      <w:marBottom w:val="0"/>
      <w:divBdr>
        <w:top w:val="none" w:sz="0" w:space="0" w:color="auto"/>
        <w:left w:val="none" w:sz="0" w:space="0" w:color="auto"/>
        <w:bottom w:val="none" w:sz="0" w:space="0" w:color="auto"/>
        <w:right w:val="none" w:sz="0" w:space="0" w:color="auto"/>
      </w:divBdr>
    </w:div>
    <w:div w:id="464741958">
      <w:bodyDiv w:val="1"/>
      <w:marLeft w:val="0"/>
      <w:marRight w:val="0"/>
      <w:marTop w:val="0"/>
      <w:marBottom w:val="0"/>
      <w:divBdr>
        <w:top w:val="none" w:sz="0" w:space="0" w:color="auto"/>
        <w:left w:val="none" w:sz="0" w:space="0" w:color="auto"/>
        <w:bottom w:val="none" w:sz="0" w:space="0" w:color="auto"/>
        <w:right w:val="none" w:sz="0" w:space="0" w:color="auto"/>
      </w:divBdr>
    </w:div>
    <w:div w:id="475999729">
      <w:bodyDiv w:val="1"/>
      <w:marLeft w:val="0"/>
      <w:marRight w:val="0"/>
      <w:marTop w:val="0"/>
      <w:marBottom w:val="0"/>
      <w:divBdr>
        <w:top w:val="none" w:sz="0" w:space="0" w:color="auto"/>
        <w:left w:val="none" w:sz="0" w:space="0" w:color="auto"/>
        <w:bottom w:val="none" w:sz="0" w:space="0" w:color="auto"/>
        <w:right w:val="none" w:sz="0" w:space="0" w:color="auto"/>
      </w:divBdr>
    </w:div>
    <w:div w:id="478544638">
      <w:bodyDiv w:val="1"/>
      <w:marLeft w:val="0"/>
      <w:marRight w:val="0"/>
      <w:marTop w:val="0"/>
      <w:marBottom w:val="0"/>
      <w:divBdr>
        <w:top w:val="none" w:sz="0" w:space="0" w:color="auto"/>
        <w:left w:val="none" w:sz="0" w:space="0" w:color="auto"/>
        <w:bottom w:val="none" w:sz="0" w:space="0" w:color="auto"/>
        <w:right w:val="none" w:sz="0" w:space="0" w:color="auto"/>
      </w:divBdr>
    </w:div>
    <w:div w:id="478887784">
      <w:bodyDiv w:val="1"/>
      <w:marLeft w:val="0"/>
      <w:marRight w:val="0"/>
      <w:marTop w:val="0"/>
      <w:marBottom w:val="0"/>
      <w:divBdr>
        <w:top w:val="none" w:sz="0" w:space="0" w:color="auto"/>
        <w:left w:val="none" w:sz="0" w:space="0" w:color="auto"/>
        <w:bottom w:val="none" w:sz="0" w:space="0" w:color="auto"/>
        <w:right w:val="none" w:sz="0" w:space="0" w:color="auto"/>
      </w:divBdr>
    </w:div>
    <w:div w:id="486820905">
      <w:bodyDiv w:val="1"/>
      <w:marLeft w:val="0"/>
      <w:marRight w:val="0"/>
      <w:marTop w:val="0"/>
      <w:marBottom w:val="0"/>
      <w:divBdr>
        <w:top w:val="none" w:sz="0" w:space="0" w:color="auto"/>
        <w:left w:val="none" w:sz="0" w:space="0" w:color="auto"/>
        <w:bottom w:val="none" w:sz="0" w:space="0" w:color="auto"/>
        <w:right w:val="none" w:sz="0" w:space="0" w:color="auto"/>
      </w:divBdr>
    </w:div>
    <w:div w:id="502359863">
      <w:bodyDiv w:val="1"/>
      <w:marLeft w:val="0"/>
      <w:marRight w:val="0"/>
      <w:marTop w:val="0"/>
      <w:marBottom w:val="0"/>
      <w:divBdr>
        <w:top w:val="none" w:sz="0" w:space="0" w:color="auto"/>
        <w:left w:val="none" w:sz="0" w:space="0" w:color="auto"/>
        <w:bottom w:val="none" w:sz="0" w:space="0" w:color="auto"/>
        <w:right w:val="none" w:sz="0" w:space="0" w:color="auto"/>
      </w:divBdr>
    </w:div>
    <w:div w:id="520702448">
      <w:bodyDiv w:val="1"/>
      <w:marLeft w:val="0"/>
      <w:marRight w:val="0"/>
      <w:marTop w:val="0"/>
      <w:marBottom w:val="0"/>
      <w:divBdr>
        <w:top w:val="none" w:sz="0" w:space="0" w:color="auto"/>
        <w:left w:val="none" w:sz="0" w:space="0" w:color="auto"/>
        <w:bottom w:val="none" w:sz="0" w:space="0" w:color="auto"/>
        <w:right w:val="none" w:sz="0" w:space="0" w:color="auto"/>
      </w:divBdr>
    </w:div>
    <w:div w:id="524556517">
      <w:bodyDiv w:val="1"/>
      <w:marLeft w:val="0"/>
      <w:marRight w:val="0"/>
      <w:marTop w:val="0"/>
      <w:marBottom w:val="0"/>
      <w:divBdr>
        <w:top w:val="none" w:sz="0" w:space="0" w:color="auto"/>
        <w:left w:val="none" w:sz="0" w:space="0" w:color="auto"/>
        <w:bottom w:val="none" w:sz="0" w:space="0" w:color="auto"/>
        <w:right w:val="none" w:sz="0" w:space="0" w:color="auto"/>
      </w:divBdr>
    </w:div>
    <w:div w:id="526254747">
      <w:bodyDiv w:val="1"/>
      <w:marLeft w:val="0"/>
      <w:marRight w:val="0"/>
      <w:marTop w:val="0"/>
      <w:marBottom w:val="0"/>
      <w:divBdr>
        <w:top w:val="none" w:sz="0" w:space="0" w:color="auto"/>
        <w:left w:val="none" w:sz="0" w:space="0" w:color="auto"/>
        <w:bottom w:val="none" w:sz="0" w:space="0" w:color="auto"/>
        <w:right w:val="none" w:sz="0" w:space="0" w:color="auto"/>
      </w:divBdr>
    </w:div>
    <w:div w:id="544216896">
      <w:bodyDiv w:val="1"/>
      <w:marLeft w:val="0"/>
      <w:marRight w:val="0"/>
      <w:marTop w:val="0"/>
      <w:marBottom w:val="0"/>
      <w:divBdr>
        <w:top w:val="none" w:sz="0" w:space="0" w:color="auto"/>
        <w:left w:val="none" w:sz="0" w:space="0" w:color="auto"/>
        <w:bottom w:val="none" w:sz="0" w:space="0" w:color="auto"/>
        <w:right w:val="none" w:sz="0" w:space="0" w:color="auto"/>
      </w:divBdr>
    </w:div>
    <w:div w:id="547648963">
      <w:bodyDiv w:val="1"/>
      <w:marLeft w:val="0"/>
      <w:marRight w:val="0"/>
      <w:marTop w:val="0"/>
      <w:marBottom w:val="0"/>
      <w:divBdr>
        <w:top w:val="none" w:sz="0" w:space="0" w:color="auto"/>
        <w:left w:val="none" w:sz="0" w:space="0" w:color="auto"/>
        <w:bottom w:val="none" w:sz="0" w:space="0" w:color="auto"/>
        <w:right w:val="none" w:sz="0" w:space="0" w:color="auto"/>
      </w:divBdr>
    </w:div>
    <w:div w:id="550457814">
      <w:bodyDiv w:val="1"/>
      <w:marLeft w:val="0"/>
      <w:marRight w:val="0"/>
      <w:marTop w:val="0"/>
      <w:marBottom w:val="0"/>
      <w:divBdr>
        <w:top w:val="none" w:sz="0" w:space="0" w:color="auto"/>
        <w:left w:val="none" w:sz="0" w:space="0" w:color="auto"/>
        <w:bottom w:val="none" w:sz="0" w:space="0" w:color="auto"/>
        <w:right w:val="none" w:sz="0" w:space="0" w:color="auto"/>
      </w:divBdr>
    </w:div>
    <w:div w:id="550851179">
      <w:bodyDiv w:val="1"/>
      <w:marLeft w:val="0"/>
      <w:marRight w:val="0"/>
      <w:marTop w:val="0"/>
      <w:marBottom w:val="0"/>
      <w:divBdr>
        <w:top w:val="none" w:sz="0" w:space="0" w:color="auto"/>
        <w:left w:val="none" w:sz="0" w:space="0" w:color="auto"/>
        <w:bottom w:val="none" w:sz="0" w:space="0" w:color="auto"/>
        <w:right w:val="none" w:sz="0" w:space="0" w:color="auto"/>
      </w:divBdr>
    </w:div>
    <w:div w:id="556011737">
      <w:bodyDiv w:val="1"/>
      <w:marLeft w:val="0"/>
      <w:marRight w:val="0"/>
      <w:marTop w:val="0"/>
      <w:marBottom w:val="0"/>
      <w:divBdr>
        <w:top w:val="none" w:sz="0" w:space="0" w:color="auto"/>
        <w:left w:val="none" w:sz="0" w:space="0" w:color="auto"/>
        <w:bottom w:val="none" w:sz="0" w:space="0" w:color="auto"/>
        <w:right w:val="none" w:sz="0" w:space="0" w:color="auto"/>
      </w:divBdr>
    </w:div>
    <w:div w:id="559293307">
      <w:bodyDiv w:val="1"/>
      <w:marLeft w:val="0"/>
      <w:marRight w:val="0"/>
      <w:marTop w:val="0"/>
      <w:marBottom w:val="0"/>
      <w:divBdr>
        <w:top w:val="none" w:sz="0" w:space="0" w:color="auto"/>
        <w:left w:val="none" w:sz="0" w:space="0" w:color="auto"/>
        <w:bottom w:val="none" w:sz="0" w:space="0" w:color="auto"/>
        <w:right w:val="none" w:sz="0" w:space="0" w:color="auto"/>
      </w:divBdr>
    </w:div>
    <w:div w:id="588001149">
      <w:bodyDiv w:val="1"/>
      <w:marLeft w:val="0"/>
      <w:marRight w:val="0"/>
      <w:marTop w:val="0"/>
      <w:marBottom w:val="0"/>
      <w:divBdr>
        <w:top w:val="none" w:sz="0" w:space="0" w:color="auto"/>
        <w:left w:val="none" w:sz="0" w:space="0" w:color="auto"/>
        <w:bottom w:val="none" w:sz="0" w:space="0" w:color="auto"/>
        <w:right w:val="none" w:sz="0" w:space="0" w:color="auto"/>
      </w:divBdr>
    </w:div>
    <w:div w:id="588732741">
      <w:bodyDiv w:val="1"/>
      <w:marLeft w:val="0"/>
      <w:marRight w:val="0"/>
      <w:marTop w:val="0"/>
      <w:marBottom w:val="0"/>
      <w:divBdr>
        <w:top w:val="none" w:sz="0" w:space="0" w:color="auto"/>
        <w:left w:val="none" w:sz="0" w:space="0" w:color="auto"/>
        <w:bottom w:val="none" w:sz="0" w:space="0" w:color="auto"/>
        <w:right w:val="none" w:sz="0" w:space="0" w:color="auto"/>
      </w:divBdr>
    </w:div>
    <w:div w:id="588929338">
      <w:bodyDiv w:val="1"/>
      <w:marLeft w:val="0"/>
      <w:marRight w:val="0"/>
      <w:marTop w:val="0"/>
      <w:marBottom w:val="0"/>
      <w:divBdr>
        <w:top w:val="none" w:sz="0" w:space="0" w:color="auto"/>
        <w:left w:val="none" w:sz="0" w:space="0" w:color="auto"/>
        <w:bottom w:val="none" w:sz="0" w:space="0" w:color="auto"/>
        <w:right w:val="none" w:sz="0" w:space="0" w:color="auto"/>
      </w:divBdr>
    </w:div>
    <w:div w:id="596211482">
      <w:bodyDiv w:val="1"/>
      <w:marLeft w:val="0"/>
      <w:marRight w:val="0"/>
      <w:marTop w:val="0"/>
      <w:marBottom w:val="0"/>
      <w:divBdr>
        <w:top w:val="none" w:sz="0" w:space="0" w:color="auto"/>
        <w:left w:val="none" w:sz="0" w:space="0" w:color="auto"/>
        <w:bottom w:val="none" w:sz="0" w:space="0" w:color="auto"/>
        <w:right w:val="none" w:sz="0" w:space="0" w:color="auto"/>
      </w:divBdr>
    </w:div>
    <w:div w:id="618535101">
      <w:bodyDiv w:val="1"/>
      <w:marLeft w:val="0"/>
      <w:marRight w:val="0"/>
      <w:marTop w:val="0"/>
      <w:marBottom w:val="0"/>
      <w:divBdr>
        <w:top w:val="none" w:sz="0" w:space="0" w:color="auto"/>
        <w:left w:val="none" w:sz="0" w:space="0" w:color="auto"/>
        <w:bottom w:val="none" w:sz="0" w:space="0" w:color="auto"/>
        <w:right w:val="none" w:sz="0" w:space="0" w:color="auto"/>
      </w:divBdr>
    </w:div>
    <w:div w:id="654378690">
      <w:bodyDiv w:val="1"/>
      <w:marLeft w:val="0"/>
      <w:marRight w:val="0"/>
      <w:marTop w:val="0"/>
      <w:marBottom w:val="0"/>
      <w:divBdr>
        <w:top w:val="none" w:sz="0" w:space="0" w:color="auto"/>
        <w:left w:val="none" w:sz="0" w:space="0" w:color="auto"/>
        <w:bottom w:val="none" w:sz="0" w:space="0" w:color="auto"/>
        <w:right w:val="none" w:sz="0" w:space="0" w:color="auto"/>
      </w:divBdr>
    </w:div>
    <w:div w:id="669867446">
      <w:bodyDiv w:val="1"/>
      <w:marLeft w:val="0"/>
      <w:marRight w:val="0"/>
      <w:marTop w:val="0"/>
      <w:marBottom w:val="0"/>
      <w:divBdr>
        <w:top w:val="none" w:sz="0" w:space="0" w:color="auto"/>
        <w:left w:val="none" w:sz="0" w:space="0" w:color="auto"/>
        <w:bottom w:val="none" w:sz="0" w:space="0" w:color="auto"/>
        <w:right w:val="none" w:sz="0" w:space="0" w:color="auto"/>
      </w:divBdr>
    </w:div>
    <w:div w:id="681905148">
      <w:bodyDiv w:val="1"/>
      <w:marLeft w:val="0"/>
      <w:marRight w:val="0"/>
      <w:marTop w:val="0"/>
      <w:marBottom w:val="0"/>
      <w:divBdr>
        <w:top w:val="none" w:sz="0" w:space="0" w:color="auto"/>
        <w:left w:val="none" w:sz="0" w:space="0" w:color="auto"/>
        <w:bottom w:val="none" w:sz="0" w:space="0" w:color="auto"/>
        <w:right w:val="none" w:sz="0" w:space="0" w:color="auto"/>
      </w:divBdr>
    </w:div>
    <w:div w:id="687489118">
      <w:bodyDiv w:val="1"/>
      <w:marLeft w:val="0"/>
      <w:marRight w:val="0"/>
      <w:marTop w:val="0"/>
      <w:marBottom w:val="0"/>
      <w:divBdr>
        <w:top w:val="none" w:sz="0" w:space="0" w:color="auto"/>
        <w:left w:val="none" w:sz="0" w:space="0" w:color="auto"/>
        <w:bottom w:val="none" w:sz="0" w:space="0" w:color="auto"/>
        <w:right w:val="none" w:sz="0" w:space="0" w:color="auto"/>
      </w:divBdr>
    </w:div>
    <w:div w:id="693505777">
      <w:bodyDiv w:val="1"/>
      <w:marLeft w:val="0"/>
      <w:marRight w:val="0"/>
      <w:marTop w:val="0"/>
      <w:marBottom w:val="0"/>
      <w:divBdr>
        <w:top w:val="none" w:sz="0" w:space="0" w:color="auto"/>
        <w:left w:val="none" w:sz="0" w:space="0" w:color="auto"/>
        <w:bottom w:val="none" w:sz="0" w:space="0" w:color="auto"/>
        <w:right w:val="none" w:sz="0" w:space="0" w:color="auto"/>
      </w:divBdr>
    </w:div>
    <w:div w:id="700208319">
      <w:bodyDiv w:val="1"/>
      <w:marLeft w:val="0"/>
      <w:marRight w:val="0"/>
      <w:marTop w:val="0"/>
      <w:marBottom w:val="0"/>
      <w:divBdr>
        <w:top w:val="none" w:sz="0" w:space="0" w:color="auto"/>
        <w:left w:val="none" w:sz="0" w:space="0" w:color="auto"/>
        <w:bottom w:val="none" w:sz="0" w:space="0" w:color="auto"/>
        <w:right w:val="none" w:sz="0" w:space="0" w:color="auto"/>
      </w:divBdr>
    </w:div>
    <w:div w:id="701442192">
      <w:bodyDiv w:val="1"/>
      <w:marLeft w:val="0"/>
      <w:marRight w:val="0"/>
      <w:marTop w:val="0"/>
      <w:marBottom w:val="0"/>
      <w:divBdr>
        <w:top w:val="none" w:sz="0" w:space="0" w:color="auto"/>
        <w:left w:val="none" w:sz="0" w:space="0" w:color="auto"/>
        <w:bottom w:val="none" w:sz="0" w:space="0" w:color="auto"/>
        <w:right w:val="none" w:sz="0" w:space="0" w:color="auto"/>
      </w:divBdr>
    </w:div>
    <w:div w:id="708340372">
      <w:bodyDiv w:val="1"/>
      <w:marLeft w:val="0"/>
      <w:marRight w:val="0"/>
      <w:marTop w:val="0"/>
      <w:marBottom w:val="0"/>
      <w:divBdr>
        <w:top w:val="none" w:sz="0" w:space="0" w:color="auto"/>
        <w:left w:val="none" w:sz="0" w:space="0" w:color="auto"/>
        <w:bottom w:val="none" w:sz="0" w:space="0" w:color="auto"/>
        <w:right w:val="none" w:sz="0" w:space="0" w:color="auto"/>
      </w:divBdr>
    </w:div>
    <w:div w:id="717820510">
      <w:bodyDiv w:val="1"/>
      <w:marLeft w:val="0"/>
      <w:marRight w:val="0"/>
      <w:marTop w:val="0"/>
      <w:marBottom w:val="0"/>
      <w:divBdr>
        <w:top w:val="none" w:sz="0" w:space="0" w:color="auto"/>
        <w:left w:val="none" w:sz="0" w:space="0" w:color="auto"/>
        <w:bottom w:val="none" w:sz="0" w:space="0" w:color="auto"/>
        <w:right w:val="none" w:sz="0" w:space="0" w:color="auto"/>
      </w:divBdr>
    </w:div>
    <w:div w:id="719552311">
      <w:bodyDiv w:val="1"/>
      <w:marLeft w:val="0"/>
      <w:marRight w:val="0"/>
      <w:marTop w:val="0"/>
      <w:marBottom w:val="0"/>
      <w:divBdr>
        <w:top w:val="none" w:sz="0" w:space="0" w:color="auto"/>
        <w:left w:val="none" w:sz="0" w:space="0" w:color="auto"/>
        <w:bottom w:val="none" w:sz="0" w:space="0" w:color="auto"/>
        <w:right w:val="none" w:sz="0" w:space="0" w:color="auto"/>
      </w:divBdr>
    </w:div>
    <w:div w:id="719791148">
      <w:bodyDiv w:val="1"/>
      <w:marLeft w:val="0"/>
      <w:marRight w:val="0"/>
      <w:marTop w:val="0"/>
      <w:marBottom w:val="0"/>
      <w:divBdr>
        <w:top w:val="none" w:sz="0" w:space="0" w:color="auto"/>
        <w:left w:val="none" w:sz="0" w:space="0" w:color="auto"/>
        <w:bottom w:val="none" w:sz="0" w:space="0" w:color="auto"/>
        <w:right w:val="none" w:sz="0" w:space="0" w:color="auto"/>
      </w:divBdr>
    </w:div>
    <w:div w:id="730738560">
      <w:bodyDiv w:val="1"/>
      <w:marLeft w:val="0"/>
      <w:marRight w:val="0"/>
      <w:marTop w:val="0"/>
      <w:marBottom w:val="0"/>
      <w:divBdr>
        <w:top w:val="none" w:sz="0" w:space="0" w:color="auto"/>
        <w:left w:val="none" w:sz="0" w:space="0" w:color="auto"/>
        <w:bottom w:val="none" w:sz="0" w:space="0" w:color="auto"/>
        <w:right w:val="none" w:sz="0" w:space="0" w:color="auto"/>
      </w:divBdr>
    </w:div>
    <w:div w:id="731345794">
      <w:bodyDiv w:val="1"/>
      <w:marLeft w:val="0"/>
      <w:marRight w:val="0"/>
      <w:marTop w:val="0"/>
      <w:marBottom w:val="0"/>
      <w:divBdr>
        <w:top w:val="none" w:sz="0" w:space="0" w:color="auto"/>
        <w:left w:val="none" w:sz="0" w:space="0" w:color="auto"/>
        <w:bottom w:val="none" w:sz="0" w:space="0" w:color="auto"/>
        <w:right w:val="none" w:sz="0" w:space="0" w:color="auto"/>
      </w:divBdr>
    </w:div>
    <w:div w:id="733159450">
      <w:bodyDiv w:val="1"/>
      <w:marLeft w:val="0"/>
      <w:marRight w:val="0"/>
      <w:marTop w:val="0"/>
      <w:marBottom w:val="0"/>
      <w:divBdr>
        <w:top w:val="none" w:sz="0" w:space="0" w:color="auto"/>
        <w:left w:val="none" w:sz="0" w:space="0" w:color="auto"/>
        <w:bottom w:val="none" w:sz="0" w:space="0" w:color="auto"/>
        <w:right w:val="none" w:sz="0" w:space="0" w:color="auto"/>
      </w:divBdr>
    </w:div>
    <w:div w:id="760561378">
      <w:bodyDiv w:val="1"/>
      <w:marLeft w:val="0"/>
      <w:marRight w:val="0"/>
      <w:marTop w:val="0"/>
      <w:marBottom w:val="0"/>
      <w:divBdr>
        <w:top w:val="none" w:sz="0" w:space="0" w:color="auto"/>
        <w:left w:val="none" w:sz="0" w:space="0" w:color="auto"/>
        <w:bottom w:val="none" w:sz="0" w:space="0" w:color="auto"/>
        <w:right w:val="none" w:sz="0" w:space="0" w:color="auto"/>
      </w:divBdr>
    </w:div>
    <w:div w:id="767776666">
      <w:bodyDiv w:val="1"/>
      <w:marLeft w:val="0"/>
      <w:marRight w:val="0"/>
      <w:marTop w:val="0"/>
      <w:marBottom w:val="0"/>
      <w:divBdr>
        <w:top w:val="none" w:sz="0" w:space="0" w:color="auto"/>
        <w:left w:val="none" w:sz="0" w:space="0" w:color="auto"/>
        <w:bottom w:val="none" w:sz="0" w:space="0" w:color="auto"/>
        <w:right w:val="none" w:sz="0" w:space="0" w:color="auto"/>
      </w:divBdr>
    </w:div>
    <w:div w:id="769081181">
      <w:bodyDiv w:val="1"/>
      <w:marLeft w:val="0"/>
      <w:marRight w:val="0"/>
      <w:marTop w:val="0"/>
      <w:marBottom w:val="0"/>
      <w:divBdr>
        <w:top w:val="none" w:sz="0" w:space="0" w:color="auto"/>
        <w:left w:val="none" w:sz="0" w:space="0" w:color="auto"/>
        <w:bottom w:val="none" w:sz="0" w:space="0" w:color="auto"/>
        <w:right w:val="none" w:sz="0" w:space="0" w:color="auto"/>
      </w:divBdr>
    </w:div>
    <w:div w:id="795370098">
      <w:bodyDiv w:val="1"/>
      <w:marLeft w:val="0"/>
      <w:marRight w:val="0"/>
      <w:marTop w:val="0"/>
      <w:marBottom w:val="0"/>
      <w:divBdr>
        <w:top w:val="none" w:sz="0" w:space="0" w:color="auto"/>
        <w:left w:val="none" w:sz="0" w:space="0" w:color="auto"/>
        <w:bottom w:val="none" w:sz="0" w:space="0" w:color="auto"/>
        <w:right w:val="none" w:sz="0" w:space="0" w:color="auto"/>
      </w:divBdr>
    </w:div>
    <w:div w:id="798913295">
      <w:bodyDiv w:val="1"/>
      <w:marLeft w:val="0"/>
      <w:marRight w:val="0"/>
      <w:marTop w:val="0"/>
      <w:marBottom w:val="0"/>
      <w:divBdr>
        <w:top w:val="none" w:sz="0" w:space="0" w:color="auto"/>
        <w:left w:val="none" w:sz="0" w:space="0" w:color="auto"/>
        <w:bottom w:val="none" w:sz="0" w:space="0" w:color="auto"/>
        <w:right w:val="none" w:sz="0" w:space="0" w:color="auto"/>
      </w:divBdr>
    </w:div>
    <w:div w:id="804195808">
      <w:bodyDiv w:val="1"/>
      <w:marLeft w:val="0"/>
      <w:marRight w:val="0"/>
      <w:marTop w:val="0"/>
      <w:marBottom w:val="0"/>
      <w:divBdr>
        <w:top w:val="none" w:sz="0" w:space="0" w:color="auto"/>
        <w:left w:val="none" w:sz="0" w:space="0" w:color="auto"/>
        <w:bottom w:val="none" w:sz="0" w:space="0" w:color="auto"/>
        <w:right w:val="none" w:sz="0" w:space="0" w:color="auto"/>
      </w:divBdr>
    </w:div>
    <w:div w:id="807666051">
      <w:bodyDiv w:val="1"/>
      <w:marLeft w:val="0"/>
      <w:marRight w:val="0"/>
      <w:marTop w:val="0"/>
      <w:marBottom w:val="0"/>
      <w:divBdr>
        <w:top w:val="none" w:sz="0" w:space="0" w:color="auto"/>
        <w:left w:val="none" w:sz="0" w:space="0" w:color="auto"/>
        <w:bottom w:val="none" w:sz="0" w:space="0" w:color="auto"/>
        <w:right w:val="none" w:sz="0" w:space="0" w:color="auto"/>
      </w:divBdr>
    </w:div>
    <w:div w:id="822821275">
      <w:bodyDiv w:val="1"/>
      <w:marLeft w:val="0"/>
      <w:marRight w:val="0"/>
      <w:marTop w:val="0"/>
      <w:marBottom w:val="0"/>
      <w:divBdr>
        <w:top w:val="none" w:sz="0" w:space="0" w:color="auto"/>
        <w:left w:val="none" w:sz="0" w:space="0" w:color="auto"/>
        <w:bottom w:val="none" w:sz="0" w:space="0" w:color="auto"/>
        <w:right w:val="none" w:sz="0" w:space="0" w:color="auto"/>
      </w:divBdr>
    </w:div>
    <w:div w:id="825243884">
      <w:bodyDiv w:val="1"/>
      <w:marLeft w:val="0"/>
      <w:marRight w:val="0"/>
      <w:marTop w:val="0"/>
      <w:marBottom w:val="0"/>
      <w:divBdr>
        <w:top w:val="none" w:sz="0" w:space="0" w:color="auto"/>
        <w:left w:val="none" w:sz="0" w:space="0" w:color="auto"/>
        <w:bottom w:val="none" w:sz="0" w:space="0" w:color="auto"/>
        <w:right w:val="none" w:sz="0" w:space="0" w:color="auto"/>
      </w:divBdr>
    </w:div>
    <w:div w:id="828524525">
      <w:bodyDiv w:val="1"/>
      <w:marLeft w:val="0"/>
      <w:marRight w:val="0"/>
      <w:marTop w:val="0"/>
      <w:marBottom w:val="0"/>
      <w:divBdr>
        <w:top w:val="none" w:sz="0" w:space="0" w:color="auto"/>
        <w:left w:val="none" w:sz="0" w:space="0" w:color="auto"/>
        <w:bottom w:val="none" w:sz="0" w:space="0" w:color="auto"/>
        <w:right w:val="none" w:sz="0" w:space="0" w:color="auto"/>
      </w:divBdr>
    </w:div>
    <w:div w:id="831682595">
      <w:bodyDiv w:val="1"/>
      <w:marLeft w:val="0"/>
      <w:marRight w:val="0"/>
      <w:marTop w:val="0"/>
      <w:marBottom w:val="0"/>
      <w:divBdr>
        <w:top w:val="none" w:sz="0" w:space="0" w:color="auto"/>
        <w:left w:val="none" w:sz="0" w:space="0" w:color="auto"/>
        <w:bottom w:val="none" w:sz="0" w:space="0" w:color="auto"/>
        <w:right w:val="none" w:sz="0" w:space="0" w:color="auto"/>
      </w:divBdr>
    </w:div>
    <w:div w:id="838665470">
      <w:bodyDiv w:val="1"/>
      <w:marLeft w:val="0"/>
      <w:marRight w:val="0"/>
      <w:marTop w:val="0"/>
      <w:marBottom w:val="0"/>
      <w:divBdr>
        <w:top w:val="none" w:sz="0" w:space="0" w:color="auto"/>
        <w:left w:val="none" w:sz="0" w:space="0" w:color="auto"/>
        <w:bottom w:val="none" w:sz="0" w:space="0" w:color="auto"/>
        <w:right w:val="none" w:sz="0" w:space="0" w:color="auto"/>
      </w:divBdr>
    </w:div>
    <w:div w:id="869609947">
      <w:bodyDiv w:val="1"/>
      <w:marLeft w:val="0"/>
      <w:marRight w:val="0"/>
      <w:marTop w:val="0"/>
      <w:marBottom w:val="0"/>
      <w:divBdr>
        <w:top w:val="none" w:sz="0" w:space="0" w:color="auto"/>
        <w:left w:val="none" w:sz="0" w:space="0" w:color="auto"/>
        <w:bottom w:val="none" w:sz="0" w:space="0" w:color="auto"/>
        <w:right w:val="none" w:sz="0" w:space="0" w:color="auto"/>
      </w:divBdr>
    </w:div>
    <w:div w:id="872427547">
      <w:bodyDiv w:val="1"/>
      <w:marLeft w:val="0"/>
      <w:marRight w:val="0"/>
      <w:marTop w:val="0"/>
      <w:marBottom w:val="0"/>
      <w:divBdr>
        <w:top w:val="none" w:sz="0" w:space="0" w:color="auto"/>
        <w:left w:val="none" w:sz="0" w:space="0" w:color="auto"/>
        <w:bottom w:val="none" w:sz="0" w:space="0" w:color="auto"/>
        <w:right w:val="none" w:sz="0" w:space="0" w:color="auto"/>
      </w:divBdr>
    </w:div>
    <w:div w:id="872815364">
      <w:bodyDiv w:val="1"/>
      <w:marLeft w:val="0"/>
      <w:marRight w:val="0"/>
      <w:marTop w:val="0"/>
      <w:marBottom w:val="0"/>
      <w:divBdr>
        <w:top w:val="none" w:sz="0" w:space="0" w:color="auto"/>
        <w:left w:val="none" w:sz="0" w:space="0" w:color="auto"/>
        <w:bottom w:val="none" w:sz="0" w:space="0" w:color="auto"/>
        <w:right w:val="none" w:sz="0" w:space="0" w:color="auto"/>
      </w:divBdr>
    </w:div>
    <w:div w:id="875852109">
      <w:bodyDiv w:val="1"/>
      <w:marLeft w:val="0"/>
      <w:marRight w:val="0"/>
      <w:marTop w:val="0"/>
      <w:marBottom w:val="0"/>
      <w:divBdr>
        <w:top w:val="none" w:sz="0" w:space="0" w:color="auto"/>
        <w:left w:val="none" w:sz="0" w:space="0" w:color="auto"/>
        <w:bottom w:val="none" w:sz="0" w:space="0" w:color="auto"/>
        <w:right w:val="none" w:sz="0" w:space="0" w:color="auto"/>
      </w:divBdr>
    </w:div>
    <w:div w:id="876813408">
      <w:bodyDiv w:val="1"/>
      <w:marLeft w:val="0"/>
      <w:marRight w:val="0"/>
      <w:marTop w:val="0"/>
      <w:marBottom w:val="0"/>
      <w:divBdr>
        <w:top w:val="none" w:sz="0" w:space="0" w:color="auto"/>
        <w:left w:val="none" w:sz="0" w:space="0" w:color="auto"/>
        <w:bottom w:val="none" w:sz="0" w:space="0" w:color="auto"/>
        <w:right w:val="none" w:sz="0" w:space="0" w:color="auto"/>
      </w:divBdr>
    </w:div>
    <w:div w:id="881861844">
      <w:bodyDiv w:val="1"/>
      <w:marLeft w:val="0"/>
      <w:marRight w:val="0"/>
      <w:marTop w:val="0"/>
      <w:marBottom w:val="0"/>
      <w:divBdr>
        <w:top w:val="none" w:sz="0" w:space="0" w:color="auto"/>
        <w:left w:val="none" w:sz="0" w:space="0" w:color="auto"/>
        <w:bottom w:val="none" w:sz="0" w:space="0" w:color="auto"/>
        <w:right w:val="none" w:sz="0" w:space="0" w:color="auto"/>
      </w:divBdr>
    </w:div>
    <w:div w:id="913510426">
      <w:bodyDiv w:val="1"/>
      <w:marLeft w:val="0"/>
      <w:marRight w:val="0"/>
      <w:marTop w:val="0"/>
      <w:marBottom w:val="0"/>
      <w:divBdr>
        <w:top w:val="none" w:sz="0" w:space="0" w:color="auto"/>
        <w:left w:val="none" w:sz="0" w:space="0" w:color="auto"/>
        <w:bottom w:val="none" w:sz="0" w:space="0" w:color="auto"/>
        <w:right w:val="none" w:sz="0" w:space="0" w:color="auto"/>
      </w:divBdr>
    </w:div>
    <w:div w:id="918758914">
      <w:bodyDiv w:val="1"/>
      <w:marLeft w:val="0"/>
      <w:marRight w:val="0"/>
      <w:marTop w:val="0"/>
      <w:marBottom w:val="0"/>
      <w:divBdr>
        <w:top w:val="none" w:sz="0" w:space="0" w:color="auto"/>
        <w:left w:val="none" w:sz="0" w:space="0" w:color="auto"/>
        <w:bottom w:val="none" w:sz="0" w:space="0" w:color="auto"/>
        <w:right w:val="none" w:sz="0" w:space="0" w:color="auto"/>
      </w:divBdr>
    </w:div>
    <w:div w:id="931397966">
      <w:bodyDiv w:val="1"/>
      <w:marLeft w:val="0"/>
      <w:marRight w:val="0"/>
      <w:marTop w:val="0"/>
      <w:marBottom w:val="0"/>
      <w:divBdr>
        <w:top w:val="none" w:sz="0" w:space="0" w:color="auto"/>
        <w:left w:val="none" w:sz="0" w:space="0" w:color="auto"/>
        <w:bottom w:val="none" w:sz="0" w:space="0" w:color="auto"/>
        <w:right w:val="none" w:sz="0" w:space="0" w:color="auto"/>
      </w:divBdr>
    </w:div>
    <w:div w:id="935404896">
      <w:bodyDiv w:val="1"/>
      <w:marLeft w:val="0"/>
      <w:marRight w:val="0"/>
      <w:marTop w:val="0"/>
      <w:marBottom w:val="0"/>
      <w:divBdr>
        <w:top w:val="none" w:sz="0" w:space="0" w:color="auto"/>
        <w:left w:val="none" w:sz="0" w:space="0" w:color="auto"/>
        <w:bottom w:val="none" w:sz="0" w:space="0" w:color="auto"/>
        <w:right w:val="none" w:sz="0" w:space="0" w:color="auto"/>
      </w:divBdr>
    </w:div>
    <w:div w:id="936015336">
      <w:bodyDiv w:val="1"/>
      <w:marLeft w:val="0"/>
      <w:marRight w:val="0"/>
      <w:marTop w:val="0"/>
      <w:marBottom w:val="0"/>
      <w:divBdr>
        <w:top w:val="none" w:sz="0" w:space="0" w:color="auto"/>
        <w:left w:val="none" w:sz="0" w:space="0" w:color="auto"/>
        <w:bottom w:val="none" w:sz="0" w:space="0" w:color="auto"/>
        <w:right w:val="none" w:sz="0" w:space="0" w:color="auto"/>
      </w:divBdr>
    </w:div>
    <w:div w:id="945500147">
      <w:bodyDiv w:val="1"/>
      <w:marLeft w:val="0"/>
      <w:marRight w:val="0"/>
      <w:marTop w:val="0"/>
      <w:marBottom w:val="0"/>
      <w:divBdr>
        <w:top w:val="none" w:sz="0" w:space="0" w:color="auto"/>
        <w:left w:val="none" w:sz="0" w:space="0" w:color="auto"/>
        <w:bottom w:val="none" w:sz="0" w:space="0" w:color="auto"/>
        <w:right w:val="none" w:sz="0" w:space="0" w:color="auto"/>
      </w:divBdr>
    </w:div>
    <w:div w:id="947736562">
      <w:bodyDiv w:val="1"/>
      <w:marLeft w:val="0"/>
      <w:marRight w:val="0"/>
      <w:marTop w:val="0"/>
      <w:marBottom w:val="0"/>
      <w:divBdr>
        <w:top w:val="none" w:sz="0" w:space="0" w:color="auto"/>
        <w:left w:val="none" w:sz="0" w:space="0" w:color="auto"/>
        <w:bottom w:val="none" w:sz="0" w:space="0" w:color="auto"/>
        <w:right w:val="none" w:sz="0" w:space="0" w:color="auto"/>
      </w:divBdr>
    </w:div>
    <w:div w:id="960109739">
      <w:bodyDiv w:val="1"/>
      <w:marLeft w:val="0"/>
      <w:marRight w:val="0"/>
      <w:marTop w:val="0"/>
      <w:marBottom w:val="0"/>
      <w:divBdr>
        <w:top w:val="none" w:sz="0" w:space="0" w:color="auto"/>
        <w:left w:val="none" w:sz="0" w:space="0" w:color="auto"/>
        <w:bottom w:val="none" w:sz="0" w:space="0" w:color="auto"/>
        <w:right w:val="none" w:sz="0" w:space="0" w:color="auto"/>
      </w:divBdr>
    </w:div>
    <w:div w:id="961033326">
      <w:bodyDiv w:val="1"/>
      <w:marLeft w:val="0"/>
      <w:marRight w:val="0"/>
      <w:marTop w:val="0"/>
      <w:marBottom w:val="0"/>
      <w:divBdr>
        <w:top w:val="none" w:sz="0" w:space="0" w:color="auto"/>
        <w:left w:val="none" w:sz="0" w:space="0" w:color="auto"/>
        <w:bottom w:val="none" w:sz="0" w:space="0" w:color="auto"/>
        <w:right w:val="none" w:sz="0" w:space="0" w:color="auto"/>
      </w:divBdr>
    </w:div>
    <w:div w:id="968245329">
      <w:bodyDiv w:val="1"/>
      <w:marLeft w:val="0"/>
      <w:marRight w:val="0"/>
      <w:marTop w:val="0"/>
      <w:marBottom w:val="0"/>
      <w:divBdr>
        <w:top w:val="none" w:sz="0" w:space="0" w:color="auto"/>
        <w:left w:val="none" w:sz="0" w:space="0" w:color="auto"/>
        <w:bottom w:val="none" w:sz="0" w:space="0" w:color="auto"/>
        <w:right w:val="none" w:sz="0" w:space="0" w:color="auto"/>
      </w:divBdr>
    </w:div>
    <w:div w:id="973870336">
      <w:bodyDiv w:val="1"/>
      <w:marLeft w:val="0"/>
      <w:marRight w:val="0"/>
      <w:marTop w:val="0"/>
      <w:marBottom w:val="0"/>
      <w:divBdr>
        <w:top w:val="none" w:sz="0" w:space="0" w:color="auto"/>
        <w:left w:val="none" w:sz="0" w:space="0" w:color="auto"/>
        <w:bottom w:val="none" w:sz="0" w:space="0" w:color="auto"/>
        <w:right w:val="none" w:sz="0" w:space="0" w:color="auto"/>
      </w:divBdr>
    </w:div>
    <w:div w:id="996107603">
      <w:bodyDiv w:val="1"/>
      <w:marLeft w:val="0"/>
      <w:marRight w:val="0"/>
      <w:marTop w:val="0"/>
      <w:marBottom w:val="0"/>
      <w:divBdr>
        <w:top w:val="none" w:sz="0" w:space="0" w:color="auto"/>
        <w:left w:val="none" w:sz="0" w:space="0" w:color="auto"/>
        <w:bottom w:val="none" w:sz="0" w:space="0" w:color="auto"/>
        <w:right w:val="none" w:sz="0" w:space="0" w:color="auto"/>
      </w:divBdr>
    </w:div>
    <w:div w:id="1001354799">
      <w:bodyDiv w:val="1"/>
      <w:marLeft w:val="0"/>
      <w:marRight w:val="0"/>
      <w:marTop w:val="0"/>
      <w:marBottom w:val="0"/>
      <w:divBdr>
        <w:top w:val="none" w:sz="0" w:space="0" w:color="auto"/>
        <w:left w:val="none" w:sz="0" w:space="0" w:color="auto"/>
        <w:bottom w:val="none" w:sz="0" w:space="0" w:color="auto"/>
        <w:right w:val="none" w:sz="0" w:space="0" w:color="auto"/>
      </w:divBdr>
    </w:div>
    <w:div w:id="1006204836">
      <w:bodyDiv w:val="1"/>
      <w:marLeft w:val="0"/>
      <w:marRight w:val="0"/>
      <w:marTop w:val="0"/>
      <w:marBottom w:val="0"/>
      <w:divBdr>
        <w:top w:val="none" w:sz="0" w:space="0" w:color="auto"/>
        <w:left w:val="none" w:sz="0" w:space="0" w:color="auto"/>
        <w:bottom w:val="none" w:sz="0" w:space="0" w:color="auto"/>
        <w:right w:val="none" w:sz="0" w:space="0" w:color="auto"/>
      </w:divBdr>
    </w:div>
    <w:div w:id="1007639207">
      <w:bodyDiv w:val="1"/>
      <w:marLeft w:val="0"/>
      <w:marRight w:val="0"/>
      <w:marTop w:val="0"/>
      <w:marBottom w:val="0"/>
      <w:divBdr>
        <w:top w:val="none" w:sz="0" w:space="0" w:color="auto"/>
        <w:left w:val="none" w:sz="0" w:space="0" w:color="auto"/>
        <w:bottom w:val="none" w:sz="0" w:space="0" w:color="auto"/>
        <w:right w:val="none" w:sz="0" w:space="0" w:color="auto"/>
      </w:divBdr>
    </w:div>
    <w:div w:id="1009677240">
      <w:bodyDiv w:val="1"/>
      <w:marLeft w:val="0"/>
      <w:marRight w:val="0"/>
      <w:marTop w:val="0"/>
      <w:marBottom w:val="0"/>
      <w:divBdr>
        <w:top w:val="none" w:sz="0" w:space="0" w:color="auto"/>
        <w:left w:val="none" w:sz="0" w:space="0" w:color="auto"/>
        <w:bottom w:val="none" w:sz="0" w:space="0" w:color="auto"/>
        <w:right w:val="none" w:sz="0" w:space="0" w:color="auto"/>
      </w:divBdr>
    </w:div>
    <w:div w:id="1026062260">
      <w:bodyDiv w:val="1"/>
      <w:marLeft w:val="0"/>
      <w:marRight w:val="0"/>
      <w:marTop w:val="0"/>
      <w:marBottom w:val="0"/>
      <w:divBdr>
        <w:top w:val="none" w:sz="0" w:space="0" w:color="auto"/>
        <w:left w:val="none" w:sz="0" w:space="0" w:color="auto"/>
        <w:bottom w:val="none" w:sz="0" w:space="0" w:color="auto"/>
        <w:right w:val="none" w:sz="0" w:space="0" w:color="auto"/>
      </w:divBdr>
    </w:div>
    <w:div w:id="1033379727">
      <w:bodyDiv w:val="1"/>
      <w:marLeft w:val="0"/>
      <w:marRight w:val="0"/>
      <w:marTop w:val="0"/>
      <w:marBottom w:val="0"/>
      <w:divBdr>
        <w:top w:val="none" w:sz="0" w:space="0" w:color="auto"/>
        <w:left w:val="none" w:sz="0" w:space="0" w:color="auto"/>
        <w:bottom w:val="none" w:sz="0" w:space="0" w:color="auto"/>
        <w:right w:val="none" w:sz="0" w:space="0" w:color="auto"/>
      </w:divBdr>
    </w:div>
    <w:div w:id="1038356959">
      <w:bodyDiv w:val="1"/>
      <w:marLeft w:val="0"/>
      <w:marRight w:val="0"/>
      <w:marTop w:val="0"/>
      <w:marBottom w:val="0"/>
      <w:divBdr>
        <w:top w:val="none" w:sz="0" w:space="0" w:color="auto"/>
        <w:left w:val="none" w:sz="0" w:space="0" w:color="auto"/>
        <w:bottom w:val="none" w:sz="0" w:space="0" w:color="auto"/>
        <w:right w:val="none" w:sz="0" w:space="0" w:color="auto"/>
      </w:divBdr>
    </w:div>
    <w:div w:id="1044788437">
      <w:bodyDiv w:val="1"/>
      <w:marLeft w:val="0"/>
      <w:marRight w:val="0"/>
      <w:marTop w:val="0"/>
      <w:marBottom w:val="0"/>
      <w:divBdr>
        <w:top w:val="none" w:sz="0" w:space="0" w:color="auto"/>
        <w:left w:val="none" w:sz="0" w:space="0" w:color="auto"/>
        <w:bottom w:val="none" w:sz="0" w:space="0" w:color="auto"/>
        <w:right w:val="none" w:sz="0" w:space="0" w:color="auto"/>
      </w:divBdr>
    </w:div>
    <w:div w:id="1046684209">
      <w:bodyDiv w:val="1"/>
      <w:marLeft w:val="0"/>
      <w:marRight w:val="0"/>
      <w:marTop w:val="0"/>
      <w:marBottom w:val="0"/>
      <w:divBdr>
        <w:top w:val="none" w:sz="0" w:space="0" w:color="auto"/>
        <w:left w:val="none" w:sz="0" w:space="0" w:color="auto"/>
        <w:bottom w:val="none" w:sz="0" w:space="0" w:color="auto"/>
        <w:right w:val="none" w:sz="0" w:space="0" w:color="auto"/>
      </w:divBdr>
    </w:div>
    <w:div w:id="1082488031">
      <w:bodyDiv w:val="1"/>
      <w:marLeft w:val="0"/>
      <w:marRight w:val="0"/>
      <w:marTop w:val="0"/>
      <w:marBottom w:val="0"/>
      <w:divBdr>
        <w:top w:val="none" w:sz="0" w:space="0" w:color="auto"/>
        <w:left w:val="none" w:sz="0" w:space="0" w:color="auto"/>
        <w:bottom w:val="none" w:sz="0" w:space="0" w:color="auto"/>
        <w:right w:val="none" w:sz="0" w:space="0" w:color="auto"/>
      </w:divBdr>
    </w:div>
    <w:div w:id="1089157838">
      <w:bodyDiv w:val="1"/>
      <w:marLeft w:val="0"/>
      <w:marRight w:val="0"/>
      <w:marTop w:val="0"/>
      <w:marBottom w:val="0"/>
      <w:divBdr>
        <w:top w:val="none" w:sz="0" w:space="0" w:color="auto"/>
        <w:left w:val="none" w:sz="0" w:space="0" w:color="auto"/>
        <w:bottom w:val="none" w:sz="0" w:space="0" w:color="auto"/>
        <w:right w:val="none" w:sz="0" w:space="0" w:color="auto"/>
      </w:divBdr>
    </w:div>
    <w:div w:id="1100446242">
      <w:bodyDiv w:val="1"/>
      <w:marLeft w:val="0"/>
      <w:marRight w:val="0"/>
      <w:marTop w:val="0"/>
      <w:marBottom w:val="0"/>
      <w:divBdr>
        <w:top w:val="none" w:sz="0" w:space="0" w:color="auto"/>
        <w:left w:val="none" w:sz="0" w:space="0" w:color="auto"/>
        <w:bottom w:val="none" w:sz="0" w:space="0" w:color="auto"/>
        <w:right w:val="none" w:sz="0" w:space="0" w:color="auto"/>
      </w:divBdr>
    </w:div>
    <w:div w:id="1122725968">
      <w:bodyDiv w:val="1"/>
      <w:marLeft w:val="0"/>
      <w:marRight w:val="0"/>
      <w:marTop w:val="0"/>
      <w:marBottom w:val="0"/>
      <w:divBdr>
        <w:top w:val="none" w:sz="0" w:space="0" w:color="auto"/>
        <w:left w:val="none" w:sz="0" w:space="0" w:color="auto"/>
        <w:bottom w:val="none" w:sz="0" w:space="0" w:color="auto"/>
        <w:right w:val="none" w:sz="0" w:space="0" w:color="auto"/>
      </w:divBdr>
    </w:div>
    <w:div w:id="1129320189">
      <w:bodyDiv w:val="1"/>
      <w:marLeft w:val="0"/>
      <w:marRight w:val="0"/>
      <w:marTop w:val="0"/>
      <w:marBottom w:val="0"/>
      <w:divBdr>
        <w:top w:val="none" w:sz="0" w:space="0" w:color="auto"/>
        <w:left w:val="none" w:sz="0" w:space="0" w:color="auto"/>
        <w:bottom w:val="none" w:sz="0" w:space="0" w:color="auto"/>
        <w:right w:val="none" w:sz="0" w:space="0" w:color="auto"/>
      </w:divBdr>
    </w:div>
    <w:div w:id="1131284877">
      <w:bodyDiv w:val="1"/>
      <w:marLeft w:val="0"/>
      <w:marRight w:val="0"/>
      <w:marTop w:val="0"/>
      <w:marBottom w:val="0"/>
      <w:divBdr>
        <w:top w:val="none" w:sz="0" w:space="0" w:color="auto"/>
        <w:left w:val="none" w:sz="0" w:space="0" w:color="auto"/>
        <w:bottom w:val="none" w:sz="0" w:space="0" w:color="auto"/>
        <w:right w:val="none" w:sz="0" w:space="0" w:color="auto"/>
      </w:divBdr>
    </w:div>
    <w:div w:id="1132750308">
      <w:bodyDiv w:val="1"/>
      <w:marLeft w:val="0"/>
      <w:marRight w:val="0"/>
      <w:marTop w:val="0"/>
      <w:marBottom w:val="0"/>
      <w:divBdr>
        <w:top w:val="none" w:sz="0" w:space="0" w:color="auto"/>
        <w:left w:val="none" w:sz="0" w:space="0" w:color="auto"/>
        <w:bottom w:val="none" w:sz="0" w:space="0" w:color="auto"/>
        <w:right w:val="none" w:sz="0" w:space="0" w:color="auto"/>
      </w:divBdr>
    </w:div>
    <w:div w:id="1138261385">
      <w:bodyDiv w:val="1"/>
      <w:marLeft w:val="0"/>
      <w:marRight w:val="0"/>
      <w:marTop w:val="0"/>
      <w:marBottom w:val="0"/>
      <w:divBdr>
        <w:top w:val="none" w:sz="0" w:space="0" w:color="auto"/>
        <w:left w:val="none" w:sz="0" w:space="0" w:color="auto"/>
        <w:bottom w:val="none" w:sz="0" w:space="0" w:color="auto"/>
        <w:right w:val="none" w:sz="0" w:space="0" w:color="auto"/>
      </w:divBdr>
    </w:div>
    <w:div w:id="1139297705">
      <w:bodyDiv w:val="1"/>
      <w:marLeft w:val="0"/>
      <w:marRight w:val="0"/>
      <w:marTop w:val="0"/>
      <w:marBottom w:val="0"/>
      <w:divBdr>
        <w:top w:val="none" w:sz="0" w:space="0" w:color="auto"/>
        <w:left w:val="none" w:sz="0" w:space="0" w:color="auto"/>
        <w:bottom w:val="none" w:sz="0" w:space="0" w:color="auto"/>
        <w:right w:val="none" w:sz="0" w:space="0" w:color="auto"/>
      </w:divBdr>
    </w:div>
    <w:div w:id="1144084686">
      <w:bodyDiv w:val="1"/>
      <w:marLeft w:val="0"/>
      <w:marRight w:val="0"/>
      <w:marTop w:val="0"/>
      <w:marBottom w:val="0"/>
      <w:divBdr>
        <w:top w:val="none" w:sz="0" w:space="0" w:color="auto"/>
        <w:left w:val="none" w:sz="0" w:space="0" w:color="auto"/>
        <w:bottom w:val="none" w:sz="0" w:space="0" w:color="auto"/>
        <w:right w:val="none" w:sz="0" w:space="0" w:color="auto"/>
      </w:divBdr>
    </w:div>
    <w:div w:id="1149325288">
      <w:bodyDiv w:val="1"/>
      <w:marLeft w:val="0"/>
      <w:marRight w:val="0"/>
      <w:marTop w:val="0"/>
      <w:marBottom w:val="0"/>
      <w:divBdr>
        <w:top w:val="none" w:sz="0" w:space="0" w:color="auto"/>
        <w:left w:val="none" w:sz="0" w:space="0" w:color="auto"/>
        <w:bottom w:val="none" w:sz="0" w:space="0" w:color="auto"/>
        <w:right w:val="none" w:sz="0" w:space="0" w:color="auto"/>
      </w:divBdr>
    </w:div>
    <w:div w:id="1156146608">
      <w:bodyDiv w:val="1"/>
      <w:marLeft w:val="0"/>
      <w:marRight w:val="0"/>
      <w:marTop w:val="0"/>
      <w:marBottom w:val="0"/>
      <w:divBdr>
        <w:top w:val="none" w:sz="0" w:space="0" w:color="auto"/>
        <w:left w:val="none" w:sz="0" w:space="0" w:color="auto"/>
        <w:bottom w:val="none" w:sz="0" w:space="0" w:color="auto"/>
        <w:right w:val="none" w:sz="0" w:space="0" w:color="auto"/>
      </w:divBdr>
    </w:div>
    <w:div w:id="1167667050">
      <w:bodyDiv w:val="1"/>
      <w:marLeft w:val="0"/>
      <w:marRight w:val="0"/>
      <w:marTop w:val="0"/>
      <w:marBottom w:val="0"/>
      <w:divBdr>
        <w:top w:val="none" w:sz="0" w:space="0" w:color="auto"/>
        <w:left w:val="none" w:sz="0" w:space="0" w:color="auto"/>
        <w:bottom w:val="none" w:sz="0" w:space="0" w:color="auto"/>
        <w:right w:val="none" w:sz="0" w:space="0" w:color="auto"/>
      </w:divBdr>
    </w:div>
    <w:div w:id="1223056445">
      <w:bodyDiv w:val="1"/>
      <w:marLeft w:val="0"/>
      <w:marRight w:val="0"/>
      <w:marTop w:val="0"/>
      <w:marBottom w:val="0"/>
      <w:divBdr>
        <w:top w:val="none" w:sz="0" w:space="0" w:color="auto"/>
        <w:left w:val="none" w:sz="0" w:space="0" w:color="auto"/>
        <w:bottom w:val="none" w:sz="0" w:space="0" w:color="auto"/>
        <w:right w:val="none" w:sz="0" w:space="0" w:color="auto"/>
      </w:divBdr>
    </w:div>
    <w:div w:id="1233079691">
      <w:bodyDiv w:val="1"/>
      <w:marLeft w:val="0"/>
      <w:marRight w:val="0"/>
      <w:marTop w:val="0"/>
      <w:marBottom w:val="0"/>
      <w:divBdr>
        <w:top w:val="none" w:sz="0" w:space="0" w:color="auto"/>
        <w:left w:val="none" w:sz="0" w:space="0" w:color="auto"/>
        <w:bottom w:val="none" w:sz="0" w:space="0" w:color="auto"/>
        <w:right w:val="none" w:sz="0" w:space="0" w:color="auto"/>
      </w:divBdr>
    </w:div>
    <w:div w:id="1265184601">
      <w:bodyDiv w:val="1"/>
      <w:marLeft w:val="0"/>
      <w:marRight w:val="0"/>
      <w:marTop w:val="0"/>
      <w:marBottom w:val="0"/>
      <w:divBdr>
        <w:top w:val="none" w:sz="0" w:space="0" w:color="auto"/>
        <w:left w:val="none" w:sz="0" w:space="0" w:color="auto"/>
        <w:bottom w:val="none" w:sz="0" w:space="0" w:color="auto"/>
        <w:right w:val="none" w:sz="0" w:space="0" w:color="auto"/>
      </w:divBdr>
    </w:div>
    <w:div w:id="1280062658">
      <w:bodyDiv w:val="1"/>
      <w:marLeft w:val="0"/>
      <w:marRight w:val="0"/>
      <w:marTop w:val="0"/>
      <w:marBottom w:val="0"/>
      <w:divBdr>
        <w:top w:val="none" w:sz="0" w:space="0" w:color="auto"/>
        <w:left w:val="none" w:sz="0" w:space="0" w:color="auto"/>
        <w:bottom w:val="none" w:sz="0" w:space="0" w:color="auto"/>
        <w:right w:val="none" w:sz="0" w:space="0" w:color="auto"/>
      </w:divBdr>
    </w:div>
    <w:div w:id="1281692929">
      <w:bodyDiv w:val="1"/>
      <w:marLeft w:val="0"/>
      <w:marRight w:val="0"/>
      <w:marTop w:val="0"/>
      <w:marBottom w:val="0"/>
      <w:divBdr>
        <w:top w:val="none" w:sz="0" w:space="0" w:color="auto"/>
        <w:left w:val="none" w:sz="0" w:space="0" w:color="auto"/>
        <w:bottom w:val="none" w:sz="0" w:space="0" w:color="auto"/>
        <w:right w:val="none" w:sz="0" w:space="0" w:color="auto"/>
      </w:divBdr>
    </w:div>
    <w:div w:id="1287394926">
      <w:bodyDiv w:val="1"/>
      <w:marLeft w:val="0"/>
      <w:marRight w:val="0"/>
      <w:marTop w:val="0"/>
      <w:marBottom w:val="0"/>
      <w:divBdr>
        <w:top w:val="none" w:sz="0" w:space="0" w:color="auto"/>
        <w:left w:val="none" w:sz="0" w:space="0" w:color="auto"/>
        <w:bottom w:val="none" w:sz="0" w:space="0" w:color="auto"/>
        <w:right w:val="none" w:sz="0" w:space="0" w:color="auto"/>
      </w:divBdr>
    </w:div>
    <w:div w:id="1291011885">
      <w:bodyDiv w:val="1"/>
      <w:marLeft w:val="0"/>
      <w:marRight w:val="0"/>
      <w:marTop w:val="0"/>
      <w:marBottom w:val="0"/>
      <w:divBdr>
        <w:top w:val="none" w:sz="0" w:space="0" w:color="auto"/>
        <w:left w:val="none" w:sz="0" w:space="0" w:color="auto"/>
        <w:bottom w:val="none" w:sz="0" w:space="0" w:color="auto"/>
        <w:right w:val="none" w:sz="0" w:space="0" w:color="auto"/>
      </w:divBdr>
    </w:div>
    <w:div w:id="1306541389">
      <w:bodyDiv w:val="1"/>
      <w:marLeft w:val="0"/>
      <w:marRight w:val="0"/>
      <w:marTop w:val="0"/>
      <w:marBottom w:val="0"/>
      <w:divBdr>
        <w:top w:val="none" w:sz="0" w:space="0" w:color="auto"/>
        <w:left w:val="none" w:sz="0" w:space="0" w:color="auto"/>
        <w:bottom w:val="none" w:sz="0" w:space="0" w:color="auto"/>
        <w:right w:val="none" w:sz="0" w:space="0" w:color="auto"/>
      </w:divBdr>
    </w:div>
    <w:div w:id="1309017530">
      <w:bodyDiv w:val="1"/>
      <w:marLeft w:val="0"/>
      <w:marRight w:val="0"/>
      <w:marTop w:val="0"/>
      <w:marBottom w:val="0"/>
      <w:divBdr>
        <w:top w:val="none" w:sz="0" w:space="0" w:color="auto"/>
        <w:left w:val="none" w:sz="0" w:space="0" w:color="auto"/>
        <w:bottom w:val="none" w:sz="0" w:space="0" w:color="auto"/>
        <w:right w:val="none" w:sz="0" w:space="0" w:color="auto"/>
      </w:divBdr>
    </w:div>
    <w:div w:id="1319383666">
      <w:bodyDiv w:val="1"/>
      <w:marLeft w:val="0"/>
      <w:marRight w:val="0"/>
      <w:marTop w:val="0"/>
      <w:marBottom w:val="0"/>
      <w:divBdr>
        <w:top w:val="none" w:sz="0" w:space="0" w:color="auto"/>
        <w:left w:val="none" w:sz="0" w:space="0" w:color="auto"/>
        <w:bottom w:val="none" w:sz="0" w:space="0" w:color="auto"/>
        <w:right w:val="none" w:sz="0" w:space="0" w:color="auto"/>
      </w:divBdr>
    </w:div>
    <w:div w:id="1323050193">
      <w:bodyDiv w:val="1"/>
      <w:marLeft w:val="0"/>
      <w:marRight w:val="0"/>
      <w:marTop w:val="0"/>
      <w:marBottom w:val="0"/>
      <w:divBdr>
        <w:top w:val="none" w:sz="0" w:space="0" w:color="auto"/>
        <w:left w:val="none" w:sz="0" w:space="0" w:color="auto"/>
        <w:bottom w:val="none" w:sz="0" w:space="0" w:color="auto"/>
        <w:right w:val="none" w:sz="0" w:space="0" w:color="auto"/>
      </w:divBdr>
    </w:div>
    <w:div w:id="1327048693">
      <w:bodyDiv w:val="1"/>
      <w:marLeft w:val="0"/>
      <w:marRight w:val="0"/>
      <w:marTop w:val="0"/>
      <w:marBottom w:val="0"/>
      <w:divBdr>
        <w:top w:val="none" w:sz="0" w:space="0" w:color="auto"/>
        <w:left w:val="none" w:sz="0" w:space="0" w:color="auto"/>
        <w:bottom w:val="none" w:sz="0" w:space="0" w:color="auto"/>
        <w:right w:val="none" w:sz="0" w:space="0" w:color="auto"/>
      </w:divBdr>
    </w:div>
    <w:div w:id="1341925815">
      <w:bodyDiv w:val="1"/>
      <w:marLeft w:val="0"/>
      <w:marRight w:val="0"/>
      <w:marTop w:val="0"/>
      <w:marBottom w:val="0"/>
      <w:divBdr>
        <w:top w:val="none" w:sz="0" w:space="0" w:color="auto"/>
        <w:left w:val="none" w:sz="0" w:space="0" w:color="auto"/>
        <w:bottom w:val="none" w:sz="0" w:space="0" w:color="auto"/>
        <w:right w:val="none" w:sz="0" w:space="0" w:color="auto"/>
      </w:divBdr>
    </w:div>
    <w:div w:id="1350133140">
      <w:bodyDiv w:val="1"/>
      <w:marLeft w:val="0"/>
      <w:marRight w:val="0"/>
      <w:marTop w:val="0"/>
      <w:marBottom w:val="0"/>
      <w:divBdr>
        <w:top w:val="none" w:sz="0" w:space="0" w:color="auto"/>
        <w:left w:val="none" w:sz="0" w:space="0" w:color="auto"/>
        <w:bottom w:val="none" w:sz="0" w:space="0" w:color="auto"/>
        <w:right w:val="none" w:sz="0" w:space="0" w:color="auto"/>
      </w:divBdr>
    </w:div>
    <w:div w:id="1356350301">
      <w:bodyDiv w:val="1"/>
      <w:marLeft w:val="0"/>
      <w:marRight w:val="0"/>
      <w:marTop w:val="0"/>
      <w:marBottom w:val="0"/>
      <w:divBdr>
        <w:top w:val="none" w:sz="0" w:space="0" w:color="auto"/>
        <w:left w:val="none" w:sz="0" w:space="0" w:color="auto"/>
        <w:bottom w:val="none" w:sz="0" w:space="0" w:color="auto"/>
        <w:right w:val="none" w:sz="0" w:space="0" w:color="auto"/>
      </w:divBdr>
    </w:div>
    <w:div w:id="1356805293">
      <w:bodyDiv w:val="1"/>
      <w:marLeft w:val="0"/>
      <w:marRight w:val="0"/>
      <w:marTop w:val="0"/>
      <w:marBottom w:val="0"/>
      <w:divBdr>
        <w:top w:val="none" w:sz="0" w:space="0" w:color="auto"/>
        <w:left w:val="none" w:sz="0" w:space="0" w:color="auto"/>
        <w:bottom w:val="none" w:sz="0" w:space="0" w:color="auto"/>
        <w:right w:val="none" w:sz="0" w:space="0" w:color="auto"/>
      </w:divBdr>
    </w:div>
    <w:div w:id="1375040123">
      <w:bodyDiv w:val="1"/>
      <w:marLeft w:val="0"/>
      <w:marRight w:val="0"/>
      <w:marTop w:val="0"/>
      <w:marBottom w:val="0"/>
      <w:divBdr>
        <w:top w:val="none" w:sz="0" w:space="0" w:color="auto"/>
        <w:left w:val="none" w:sz="0" w:space="0" w:color="auto"/>
        <w:bottom w:val="none" w:sz="0" w:space="0" w:color="auto"/>
        <w:right w:val="none" w:sz="0" w:space="0" w:color="auto"/>
      </w:divBdr>
    </w:div>
    <w:div w:id="1392119588">
      <w:bodyDiv w:val="1"/>
      <w:marLeft w:val="0"/>
      <w:marRight w:val="0"/>
      <w:marTop w:val="0"/>
      <w:marBottom w:val="0"/>
      <w:divBdr>
        <w:top w:val="none" w:sz="0" w:space="0" w:color="auto"/>
        <w:left w:val="none" w:sz="0" w:space="0" w:color="auto"/>
        <w:bottom w:val="none" w:sz="0" w:space="0" w:color="auto"/>
        <w:right w:val="none" w:sz="0" w:space="0" w:color="auto"/>
      </w:divBdr>
    </w:div>
    <w:div w:id="1394154652">
      <w:bodyDiv w:val="1"/>
      <w:marLeft w:val="0"/>
      <w:marRight w:val="0"/>
      <w:marTop w:val="0"/>
      <w:marBottom w:val="0"/>
      <w:divBdr>
        <w:top w:val="none" w:sz="0" w:space="0" w:color="auto"/>
        <w:left w:val="none" w:sz="0" w:space="0" w:color="auto"/>
        <w:bottom w:val="none" w:sz="0" w:space="0" w:color="auto"/>
        <w:right w:val="none" w:sz="0" w:space="0" w:color="auto"/>
      </w:divBdr>
    </w:div>
    <w:div w:id="1406298521">
      <w:bodyDiv w:val="1"/>
      <w:marLeft w:val="0"/>
      <w:marRight w:val="0"/>
      <w:marTop w:val="0"/>
      <w:marBottom w:val="0"/>
      <w:divBdr>
        <w:top w:val="none" w:sz="0" w:space="0" w:color="auto"/>
        <w:left w:val="none" w:sz="0" w:space="0" w:color="auto"/>
        <w:bottom w:val="none" w:sz="0" w:space="0" w:color="auto"/>
        <w:right w:val="none" w:sz="0" w:space="0" w:color="auto"/>
      </w:divBdr>
    </w:div>
    <w:div w:id="1435633746">
      <w:bodyDiv w:val="1"/>
      <w:marLeft w:val="0"/>
      <w:marRight w:val="0"/>
      <w:marTop w:val="0"/>
      <w:marBottom w:val="0"/>
      <w:divBdr>
        <w:top w:val="none" w:sz="0" w:space="0" w:color="auto"/>
        <w:left w:val="none" w:sz="0" w:space="0" w:color="auto"/>
        <w:bottom w:val="none" w:sz="0" w:space="0" w:color="auto"/>
        <w:right w:val="none" w:sz="0" w:space="0" w:color="auto"/>
      </w:divBdr>
    </w:div>
    <w:div w:id="1451587670">
      <w:bodyDiv w:val="1"/>
      <w:marLeft w:val="0"/>
      <w:marRight w:val="0"/>
      <w:marTop w:val="0"/>
      <w:marBottom w:val="0"/>
      <w:divBdr>
        <w:top w:val="none" w:sz="0" w:space="0" w:color="auto"/>
        <w:left w:val="none" w:sz="0" w:space="0" w:color="auto"/>
        <w:bottom w:val="none" w:sz="0" w:space="0" w:color="auto"/>
        <w:right w:val="none" w:sz="0" w:space="0" w:color="auto"/>
      </w:divBdr>
    </w:div>
    <w:div w:id="1493326994">
      <w:bodyDiv w:val="1"/>
      <w:marLeft w:val="0"/>
      <w:marRight w:val="0"/>
      <w:marTop w:val="0"/>
      <w:marBottom w:val="0"/>
      <w:divBdr>
        <w:top w:val="none" w:sz="0" w:space="0" w:color="auto"/>
        <w:left w:val="none" w:sz="0" w:space="0" w:color="auto"/>
        <w:bottom w:val="none" w:sz="0" w:space="0" w:color="auto"/>
        <w:right w:val="none" w:sz="0" w:space="0" w:color="auto"/>
      </w:divBdr>
    </w:div>
    <w:div w:id="1515421101">
      <w:bodyDiv w:val="1"/>
      <w:marLeft w:val="0"/>
      <w:marRight w:val="0"/>
      <w:marTop w:val="0"/>
      <w:marBottom w:val="0"/>
      <w:divBdr>
        <w:top w:val="none" w:sz="0" w:space="0" w:color="auto"/>
        <w:left w:val="none" w:sz="0" w:space="0" w:color="auto"/>
        <w:bottom w:val="none" w:sz="0" w:space="0" w:color="auto"/>
        <w:right w:val="none" w:sz="0" w:space="0" w:color="auto"/>
      </w:divBdr>
    </w:div>
    <w:div w:id="1584072487">
      <w:bodyDiv w:val="1"/>
      <w:marLeft w:val="0"/>
      <w:marRight w:val="0"/>
      <w:marTop w:val="0"/>
      <w:marBottom w:val="0"/>
      <w:divBdr>
        <w:top w:val="none" w:sz="0" w:space="0" w:color="auto"/>
        <w:left w:val="none" w:sz="0" w:space="0" w:color="auto"/>
        <w:bottom w:val="none" w:sz="0" w:space="0" w:color="auto"/>
        <w:right w:val="none" w:sz="0" w:space="0" w:color="auto"/>
      </w:divBdr>
    </w:div>
    <w:div w:id="1588688839">
      <w:bodyDiv w:val="1"/>
      <w:marLeft w:val="0"/>
      <w:marRight w:val="0"/>
      <w:marTop w:val="0"/>
      <w:marBottom w:val="0"/>
      <w:divBdr>
        <w:top w:val="none" w:sz="0" w:space="0" w:color="auto"/>
        <w:left w:val="none" w:sz="0" w:space="0" w:color="auto"/>
        <w:bottom w:val="none" w:sz="0" w:space="0" w:color="auto"/>
        <w:right w:val="none" w:sz="0" w:space="0" w:color="auto"/>
      </w:divBdr>
    </w:div>
    <w:div w:id="1597783761">
      <w:bodyDiv w:val="1"/>
      <w:marLeft w:val="0"/>
      <w:marRight w:val="0"/>
      <w:marTop w:val="0"/>
      <w:marBottom w:val="0"/>
      <w:divBdr>
        <w:top w:val="none" w:sz="0" w:space="0" w:color="auto"/>
        <w:left w:val="none" w:sz="0" w:space="0" w:color="auto"/>
        <w:bottom w:val="none" w:sz="0" w:space="0" w:color="auto"/>
        <w:right w:val="none" w:sz="0" w:space="0" w:color="auto"/>
      </w:divBdr>
    </w:div>
    <w:div w:id="1601793116">
      <w:bodyDiv w:val="1"/>
      <w:marLeft w:val="0"/>
      <w:marRight w:val="0"/>
      <w:marTop w:val="0"/>
      <w:marBottom w:val="0"/>
      <w:divBdr>
        <w:top w:val="none" w:sz="0" w:space="0" w:color="auto"/>
        <w:left w:val="none" w:sz="0" w:space="0" w:color="auto"/>
        <w:bottom w:val="none" w:sz="0" w:space="0" w:color="auto"/>
        <w:right w:val="none" w:sz="0" w:space="0" w:color="auto"/>
      </w:divBdr>
    </w:div>
    <w:div w:id="1603682818">
      <w:bodyDiv w:val="1"/>
      <w:marLeft w:val="0"/>
      <w:marRight w:val="0"/>
      <w:marTop w:val="0"/>
      <w:marBottom w:val="0"/>
      <w:divBdr>
        <w:top w:val="none" w:sz="0" w:space="0" w:color="auto"/>
        <w:left w:val="none" w:sz="0" w:space="0" w:color="auto"/>
        <w:bottom w:val="none" w:sz="0" w:space="0" w:color="auto"/>
        <w:right w:val="none" w:sz="0" w:space="0" w:color="auto"/>
      </w:divBdr>
    </w:div>
    <w:div w:id="1607931388">
      <w:bodyDiv w:val="1"/>
      <w:marLeft w:val="0"/>
      <w:marRight w:val="0"/>
      <w:marTop w:val="0"/>
      <w:marBottom w:val="0"/>
      <w:divBdr>
        <w:top w:val="none" w:sz="0" w:space="0" w:color="auto"/>
        <w:left w:val="none" w:sz="0" w:space="0" w:color="auto"/>
        <w:bottom w:val="none" w:sz="0" w:space="0" w:color="auto"/>
        <w:right w:val="none" w:sz="0" w:space="0" w:color="auto"/>
      </w:divBdr>
    </w:div>
    <w:div w:id="1609510619">
      <w:bodyDiv w:val="1"/>
      <w:marLeft w:val="0"/>
      <w:marRight w:val="0"/>
      <w:marTop w:val="0"/>
      <w:marBottom w:val="0"/>
      <w:divBdr>
        <w:top w:val="none" w:sz="0" w:space="0" w:color="auto"/>
        <w:left w:val="none" w:sz="0" w:space="0" w:color="auto"/>
        <w:bottom w:val="none" w:sz="0" w:space="0" w:color="auto"/>
        <w:right w:val="none" w:sz="0" w:space="0" w:color="auto"/>
      </w:divBdr>
    </w:div>
    <w:div w:id="1636332261">
      <w:bodyDiv w:val="1"/>
      <w:marLeft w:val="0"/>
      <w:marRight w:val="0"/>
      <w:marTop w:val="0"/>
      <w:marBottom w:val="0"/>
      <w:divBdr>
        <w:top w:val="none" w:sz="0" w:space="0" w:color="auto"/>
        <w:left w:val="none" w:sz="0" w:space="0" w:color="auto"/>
        <w:bottom w:val="none" w:sz="0" w:space="0" w:color="auto"/>
        <w:right w:val="none" w:sz="0" w:space="0" w:color="auto"/>
      </w:divBdr>
    </w:div>
    <w:div w:id="1638484450">
      <w:bodyDiv w:val="1"/>
      <w:marLeft w:val="0"/>
      <w:marRight w:val="0"/>
      <w:marTop w:val="0"/>
      <w:marBottom w:val="0"/>
      <w:divBdr>
        <w:top w:val="none" w:sz="0" w:space="0" w:color="auto"/>
        <w:left w:val="none" w:sz="0" w:space="0" w:color="auto"/>
        <w:bottom w:val="none" w:sz="0" w:space="0" w:color="auto"/>
        <w:right w:val="none" w:sz="0" w:space="0" w:color="auto"/>
      </w:divBdr>
    </w:div>
    <w:div w:id="1647510354">
      <w:bodyDiv w:val="1"/>
      <w:marLeft w:val="0"/>
      <w:marRight w:val="0"/>
      <w:marTop w:val="0"/>
      <w:marBottom w:val="0"/>
      <w:divBdr>
        <w:top w:val="none" w:sz="0" w:space="0" w:color="auto"/>
        <w:left w:val="none" w:sz="0" w:space="0" w:color="auto"/>
        <w:bottom w:val="none" w:sz="0" w:space="0" w:color="auto"/>
        <w:right w:val="none" w:sz="0" w:space="0" w:color="auto"/>
      </w:divBdr>
    </w:div>
    <w:div w:id="1666863419">
      <w:bodyDiv w:val="1"/>
      <w:marLeft w:val="0"/>
      <w:marRight w:val="0"/>
      <w:marTop w:val="0"/>
      <w:marBottom w:val="0"/>
      <w:divBdr>
        <w:top w:val="none" w:sz="0" w:space="0" w:color="auto"/>
        <w:left w:val="none" w:sz="0" w:space="0" w:color="auto"/>
        <w:bottom w:val="none" w:sz="0" w:space="0" w:color="auto"/>
        <w:right w:val="none" w:sz="0" w:space="0" w:color="auto"/>
      </w:divBdr>
    </w:div>
    <w:div w:id="1671179050">
      <w:bodyDiv w:val="1"/>
      <w:marLeft w:val="0"/>
      <w:marRight w:val="0"/>
      <w:marTop w:val="0"/>
      <w:marBottom w:val="0"/>
      <w:divBdr>
        <w:top w:val="none" w:sz="0" w:space="0" w:color="auto"/>
        <w:left w:val="none" w:sz="0" w:space="0" w:color="auto"/>
        <w:bottom w:val="none" w:sz="0" w:space="0" w:color="auto"/>
        <w:right w:val="none" w:sz="0" w:space="0" w:color="auto"/>
      </w:divBdr>
    </w:div>
    <w:div w:id="1672415081">
      <w:bodyDiv w:val="1"/>
      <w:marLeft w:val="0"/>
      <w:marRight w:val="0"/>
      <w:marTop w:val="0"/>
      <w:marBottom w:val="0"/>
      <w:divBdr>
        <w:top w:val="none" w:sz="0" w:space="0" w:color="auto"/>
        <w:left w:val="none" w:sz="0" w:space="0" w:color="auto"/>
        <w:bottom w:val="none" w:sz="0" w:space="0" w:color="auto"/>
        <w:right w:val="none" w:sz="0" w:space="0" w:color="auto"/>
      </w:divBdr>
    </w:div>
    <w:div w:id="1676154058">
      <w:bodyDiv w:val="1"/>
      <w:marLeft w:val="0"/>
      <w:marRight w:val="0"/>
      <w:marTop w:val="0"/>
      <w:marBottom w:val="0"/>
      <w:divBdr>
        <w:top w:val="none" w:sz="0" w:space="0" w:color="auto"/>
        <w:left w:val="none" w:sz="0" w:space="0" w:color="auto"/>
        <w:bottom w:val="none" w:sz="0" w:space="0" w:color="auto"/>
        <w:right w:val="none" w:sz="0" w:space="0" w:color="auto"/>
      </w:divBdr>
    </w:div>
    <w:div w:id="1696075758">
      <w:bodyDiv w:val="1"/>
      <w:marLeft w:val="0"/>
      <w:marRight w:val="0"/>
      <w:marTop w:val="0"/>
      <w:marBottom w:val="0"/>
      <w:divBdr>
        <w:top w:val="none" w:sz="0" w:space="0" w:color="auto"/>
        <w:left w:val="none" w:sz="0" w:space="0" w:color="auto"/>
        <w:bottom w:val="none" w:sz="0" w:space="0" w:color="auto"/>
        <w:right w:val="none" w:sz="0" w:space="0" w:color="auto"/>
      </w:divBdr>
    </w:div>
    <w:div w:id="1701314958">
      <w:bodyDiv w:val="1"/>
      <w:marLeft w:val="0"/>
      <w:marRight w:val="0"/>
      <w:marTop w:val="0"/>
      <w:marBottom w:val="0"/>
      <w:divBdr>
        <w:top w:val="none" w:sz="0" w:space="0" w:color="auto"/>
        <w:left w:val="none" w:sz="0" w:space="0" w:color="auto"/>
        <w:bottom w:val="none" w:sz="0" w:space="0" w:color="auto"/>
        <w:right w:val="none" w:sz="0" w:space="0" w:color="auto"/>
      </w:divBdr>
    </w:div>
    <w:div w:id="1705136409">
      <w:bodyDiv w:val="1"/>
      <w:marLeft w:val="0"/>
      <w:marRight w:val="0"/>
      <w:marTop w:val="0"/>
      <w:marBottom w:val="0"/>
      <w:divBdr>
        <w:top w:val="none" w:sz="0" w:space="0" w:color="auto"/>
        <w:left w:val="none" w:sz="0" w:space="0" w:color="auto"/>
        <w:bottom w:val="none" w:sz="0" w:space="0" w:color="auto"/>
        <w:right w:val="none" w:sz="0" w:space="0" w:color="auto"/>
      </w:divBdr>
    </w:div>
    <w:div w:id="1709912300">
      <w:bodyDiv w:val="1"/>
      <w:marLeft w:val="0"/>
      <w:marRight w:val="0"/>
      <w:marTop w:val="0"/>
      <w:marBottom w:val="0"/>
      <w:divBdr>
        <w:top w:val="none" w:sz="0" w:space="0" w:color="auto"/>
        <w:left w:val="none" w:sz="0" w:space="0" w:color="auto"/>
        <w:bottom w:val="none" w:sz="0" w:space="0" w:color="auto"/>
        <w:right w:val="none" w:sz="0" w:space="0" w:color="auto"/>
      </w:divBdr>
    </w:div>
    <w:div w:id="1724596809">
      <w:bodyDiv w:val="1"/>
      <w:marLeft w:val="0"/>
      <w:marRight w:val="0"/>
      <w:marTop w:val="0"/>
      <w:marBottom w:val="0"/>
      <w:divBdr>
        <w:top w:val="none" w:sz="0" w:space="0" w:color="auto"/>
        <w:left w:val="none" w:sz="0" w:space="0" w:color="auto"/>
        <w:bottom w:val="none" w:sz="0" w:space="0" w:color="auto"/>
        <w:right w:val="none" w:sz="0" w:space="0" w:color="auto"/>
      </w:divBdr>
    </w:div>
    <w:div w:id="1726682777">
      <w:bodyDiv w:val="1"/>
      <w:marLeft w:val="0"/>
      <w:marRight w:val="0"/>
      <w:marTop w:val="0"/>
      <w:marBottom w:val="0"/>
      <w:divBdr>
        <w:top w:val="none" w:sz="0" w:space="0" w:color="auto"/>
        <w:left w:val="none" w:sz="0" w:space="0" w:color="auto"/>
        <w:bottom w:val="none" w:sz="0" w:space="0" w:color="auto"/>
        <w:right w:val="none" w:sz="0" w:space="0" w:color="auto"/>
      </w:divBdr>
    </w:div>
    <w:div w:id="1734698024">
      <w:bodyDiv w:val="1"/>
      <w:marLeft w:val="0"/>
      <w:marRight w:val="0"/>
      <w:marTop w:val="0"/>
      <w:marBottom w:val="0"/>
      <w:divBdr>
        <w:top w:val="none" w:sz="0" w:space="0" w:color="auto"/>
        <w:left w:val="none" w:sz="0" w:space="0" w:color="auto"/>
        <w:bottom w:val="none" w:sz="0" w:space="0" w:color="auto"/>
        <w:right w:val="none" w:sz="0" w:space="0" w:color="auto"/>
      </w:divBdr>
    </w:div>
    <w:div w:id="1743867270">
      <w:bodyDiv w:val="1"/>
      <w:marLeft w:val="0"/>
      <w:marRight w:val="0"/>
      <w:marTop w:val="0"/>
      <w:marBottom w:val="0"/>
      <w:divBdr>
        <w:top w:val="none" w:sz="0" w:space="0" w:color="auto"/>
        <w:left w:val="none" w:sz="0" w:space="0" w:color="auto"/>
        <w:bottom w:val="none" w:sz="0" w:space="0" w:color="auto"/>
        <w:right w:val="none" w:sz="0" w:space="0" w:color="auto"/>
      </w:divBdr>
    </w:div>
    <w:div w:id="1776168223">
      <w:bodyDiv w:val="1"/>
      <w:marLeft w:val="0"/>
      <w:marRight w:val="0"/>
      <w:marTop w:val="0"/>
      <w:marBottom w:val="0"/>
      <w:divBdr>
        <w:top w:val="none" w:sz="0" w:space="0" w:color="auto"/>
        <w:left w:val="none" w:sz="0" w:space="0" w:color="auto"/>
        <w:bottom w:val="none" w:sz="0" w:space="0" w:color="auto"/>
        <w:right w:val="none" w:sz="0" w:space="0" w:color="auto"/>
      </w:divBdr>
    </w:div>
    <w:div w:id="1795322661">
      <w:bodyDiv w:val="1"/>
      <w:marLeft w:val="0"/>
      <w:marRight w:val="0"/>
      <w:marTop w:val="0"/>
      <w:marBottom w:val="0"/>
      <w:divBdr>
        <w:top w:val="none" w:sz="0" w:space="0" w:color="auto"/>
        <w:left w:val="none" w:sz="0" w:space="0" w:color="auto"/>
        <w:bottom w:val="none" w:sz="0" w:space="0" w:color="auto"/>
        <w:right w:val="none" w:sz="0" w:space="0" w:color="auto"/>
      </w:divBdr>
    </w:div>
    <w:div w:id="1806073829">
      <w:bodyDiv w:val="1"/>
      <w:marLeft w:val="0"/>
      <w:marRight w:val="0"/>
      <w:marTop w:val="0"/>
      <w:marBottom w:val="0"/>
      <w:divBdr>
        <w:top w:val="none" w:sz="0" w:space="0" w:color="auto"/>
        <w:left w:val="none" w:sz="0" w:space="0" w:color="auto"/>
        <w:bottom w:val="none" w:sz="0" w:space="0" w:color="auto"/>
        <w:right w:val="none" w:sz="0" w:space="0" w:color="auto"/>
      </w:divBdr>
    </w:div>
    <w:div w:id="1808429139">
      <w:bodyDiv w:val="1"/>
      <w:marLeft w:val="0"/>
      <w:marRight w:val="0"/>
      <w:marTop w:val="0"/>
      <w:marBottom w:val="0"/>
      <w:divBdr>
        <w:top w:val="none" w:sz="0" w:space="0" w:color="auto"/>
        <w:left w:val="none" w:sz="0" w:space="0" w:color="auto"/>
        <w:bottom w:val="none" w:sz="0" w:space="0" w:color="auto"/>
        <w:right w:val="none" w:sz="0" w:space="0" w:color="auto"/>
      </w:divBdr>
    </w:div>
    <w:div w:id="1809514871">
      <w:bodyDiv w:val="1"/>
      <w:marLeft w:val="0"/>
      <w:marRight w:val="0"/>
      <w:marTop w:val="0"/>
      <w:marBottom w:val="0"/>
      <w:divBdr>
        <w:top w:val="none" w:sz="0" w:space="0" w:color="auto"/>
        <w:left w:val="none" w:sz="0" w:space="0" w:color="auto"/>
        <w:bottom w:val="none" w:sz="0" w:space="0" w:color="auto"/>
        <w:right w:val="none" w:sz="0" w:space="0" w:color="auto"/>
      </w:divBdr>
    </w:div>
    <w:div w:id="1846045495">
      <w:bodyDiv w:val="1"/>
      <w:marLeft w:val="0"/>
      <w:marRight w:val="0"/>
      <w:marTop w:val="0"/>
      <w:marBottom w:val="0"/>
      <w:divBdr>
        <w:top w:val="none" w:sz="0" w:space="0" w:color="auto"/>
        <w:left w:val="none" w:sz="0" w:space="0" w:color="auto"/>
        <w:bottom w:val="none" w:sz="0" w:space="0" w:color="auto"/>
        <w:right w:val="none" w:sz="0" w:space="0" w:color="auto"/>
      </w:divBdr>
    </w:div>
    <w:div w:id="1864783036">
      <w:bodyDiv w:val="1"/>
      <w:marLeft w:val="0"/>
      <w:marRight w:val="0"/>
      <w:marTop w:val="0"/>
      <w:marBottom w:val="0"/>
      <w:divBdr>
        <w:top w:val="none" w:sz="0" w:space="0" w:color="auto"/>
        <w:left w:val="none" w:sz="0" w:space="0" w:color="auto"/>
        <w:bottom w:val="none" w:sz="0" w:space="0" w:color="auto"/>
        <w:right w:val="none" w:sz="0" w:space="0" w:color="auto"/>
      </w:divBdr>
    </w:div>
    <w:div w:id="1866097187">
      <w:bodyDiv w:val="1"/>
      <w:marLeft w:val="0"/>
      <w:marRight w:val="0"/>
      <w:marTop w:val="0"/>
      <w:marBottom w:val="0"/>
      <w:divBdr>
        <w:top w:val="none" w:sz="0" w:space="0" w:color="auto"/>
        <w:left w:val="none" w:sz="0" w:space="0" w:color="auto"/>
        <w:bottom w:val="none" w:sz="0" w:space="0" w:color="auto"/>
        <w:right w:val="none" w:sz="0" w:space="0" w:color="auto"/>
      </w:divBdr>
    </w:div>
    <w:div w:id="1875727678">
      <w:bodyDiv w:val="1"/>
      <w:marLeft w:val="0"/>
      <w:marRight w:val="0"/>
      <w:marTop w:val="0"/>
      <w:marBottom w:val="0"/>
      <w:divBdr>
        <w:top w:val="none" w:sz="0" w:space="0" w:color="auto"/>
        <w:left w:val="none" w:sz="0" w:space="0" w:color="auto"/>
        <w:bottom w:val="none" w:sz="0" w:space="0" w:color="auto"/>
        <w:right w:val="none" w:sz="0" w:space="0" w:color="auto"/>
      </w:divBdr>
    </w:div>
    <w:div w:id="1898202400">
      <w:bodyDiv w:val="1"/>
      <w:marLeft w:val="0"/>
      <w:marRight w:val="0"/>
      <w:marTop w:val="0"/>
      <w:marBottom w:val="0"/>
      <w:divBdr>
        <w:top w:val="none" w:sz="0" w:space="0" w:color="auto"/>
        <w:left w:val="none" w:sz="0" w:space="0" w:color="auto"/>
        <w:bottom w:val="none" w:sz="0" w:space="0" w:color="auto"/>
        <w:right w:val="none" w:sz="0" w:space="0" w:color="auto"/>
      </w:divBdr>
    </w:div>
    <w:div w:id="1898397201">
      <w:bodyDiv w:val="1"/>
      <w:marLeft w:val="0"/>
      <w:marRight w:val="0"/>
      <w:marTop w:val="0"/>
      <w:marBottom w:val="0"/>
      <w:divBdr>
        <w:top w:val="none" w:sz="0" w:space="0" w:color="auto"/>
        <w:left w:val="none" w:sz="0" w:space="0" w:color="auto"/>
        <w:bottom w:val="none" w:sz="0" w:space="0" w:color="auto"/>
        <w:right w:val="none" w:sz="0" w:space="0" w:color="auto"/>
      </w:divBdr>
    </w:div>
    <w:div w:id="1902789518">
      <w:bodyDiv w:val="1"/>
      <w:marLeft w:val="0"/>
      <w:marRight w:val="0"/>
      <w:marTop w:val="0"/>
      <w:marBottom w:val="0"/>
      <w:divBdr>
        <w:top w:val="none" w:sz="0" w:space="0" w:color="auto"/>
        <w:left w:val="none" w:sz="0" w:space="0" w:color="auto"/>
        <w:bottom w:val="none" w:sz="0" w:space="0" w:color="auto"/>
        <w:right w:val="none" w:sz="0" w:space="0" w:color="auto"/>
      </w:divBdr>
    </w:div>
    <w:div w:id="1903641871">
      <w:bodyDiv w:val="1"/>
      <w:marLeft w:val="0"/>
      <w:marRight w:val="0"/>
      <w:marTop w:val="0"/>
      <w:marBottom w:val="0"/>
      <w:divBdr>
        <w:top w:val="none" w:sz="0" w:space="0" w:color="auto"/>
        <w:left w:val="none" w:sz="0" w:space="0" w:color="auto"/>
        <w:bottom w:val="none" w:sz="0" w:space="0" w:color="auto"/>
        <w:right w:val="none" w:sz="0" w:space="0" w:color="auto"/>
      </w:divBdr>
    </w:div>
    <w:div w:id="1903709282">
      <w:bodyDiv w:val="1"/>
      <w:marLeft w:val="0"/>
      <w:marRight w:val="0"/>
      <w:marTop w:val="0"/>
      <w:marBottom w:val="0"/>
      <w:divBdr>
        <w:top w:val="none" w:sz="0" w:space="0" w:color="auto"/>
        <w:left w:val="none" w:sz="0" w:space="0" w:color="auto"/>
        <w:bottom w:val="none" w:sz="0" w:space="0" w:color="auto"/>
        <w:right w:val="none" w:sz="0" w:space="0" w:color="auto"/>
      </w:divBdr>
    </w:div>
    <w:div w:id="1906842049">
      <w:bodyDiv w:val="1"/>
      <w:marLeft w:val="0"/>
      <w:marRight w:val="0"/>
      <w:marTop w:val="0"/>
      <w:marBottom w:val="0"/>
      <w:divBdr>
        <w:top w:val="none" w:sz="0" w:space="0" w:color="auto"/>
        <w:left w:val="none" w:sz="0" w:space="0" w:color="auto"/>
        <w:bottom w:val="none" w:sz="0" w:space="0" w:color="auto"/>
        <w:right w:val="none" w:sz="0" w:space="0" w:color="auto"/>
      </w:divBdr>
    </w:div>
    <w:div w:id="1910074291">
      <w:bodyDiv w:val="1"/>
      <w:marLeft w:val="0"/>
      <w:marRight w:val="0"/>
      <w:marTop w:val="0"/>
      <w:marBottom w:val="0"/>
      <w:divBdr>
        <w:top w:val="none" w:sz="0" w:space="0" w:color="auto"/>
        <w:left w:val="none" w:sz="0" w:space="0" w:color="auto"/>
        <w:bottom w:val="none" w:sz="0" w:space="0" w:color="auto"/>
        <w:right w:val="none" w:sz="0" w:space="0" w:color="auto"/>
      </w:divBdr>
    </w:div>
    <w:div w:id="1912890481">
      <w:bodyDiv w:val="1"/>
      <w:marLeft w:val="0"/>
      <w:marRight w:val="0"/>
      <w:marTop w:val="0"/>
      <w:marBottom w:val="0"/>
      <w:divBdr>
        <w:top w:val="none" w:sz="0" w:space="0" w:color="auto"/>
        <w:left w:val="none" w:sz="0" w:space="0" w:color="auto"/>
        <w:bottom w:val="none" w:sz="0" w:space="0" w:color="auto"/>
        <w:right w:val="none" w:sz="0" w:space="0" w:color="auto"/>
      </w:divBdr>
    </w:div>
    <w:div w:id="1915623453">
      <w:bodyDiv w:val="1"/>
      <w:marLeft w:val="0"/>
      <w:marRight w:val="0"/>
      <w:marTop w:val="0"/>
      <w:marBottom w:val="0"/>
      <w:divBdr>
        <w:top w:val="none" w:sz="0" w:space="0" w:color="auto"/>
        <w:left w:val="none" w:sz="0" w:space="0" w:color="auto"/>
        <w:bottom w:val="none" w:sz="0" w:space="0" w:color="auto"/>
        <w:right w:val="none" w:sz="0" w:space="0" w:color="auto"/>
      </w:divBdr>
    </w:div>
    <w:div w:id="1925411985">
      <w:bodyDiv w:val="1"/>
      <w:marLeft w:val="0"/>
      <w:marRight w:val="0"/>
      <w:marTop w:val="0"/>
      <w:marBottom w:val="0"/>
      <w:divBdr>
        <w:top w:val="none" w:sz="0" w:space="0" w:color="auto"/>
        <w:left w:val="none" w:sz="0" w:space="0" w:color="auto"/>
        <w:bottom w:val="none" w:sz="0" w:space="0" w:color="auto"/>
        <w:right w:val="none" w:sz="0" w:space="0" w:color="auto"/>
      </w:divBdr>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
    <w:div w:id="1934969927">
      <w:bodyDiv w:val="1"/>
      <w:marLeft w:val="0"/>
      <w:marRight w:val="0"/>
      <w:marTop w:val="0"/>
      <w:marBottom w:val="0"/>
      <w:divBdr>
        <w:top w:val="none" w:sz="0" w:space="0" w:color="auto"/>
        <w:left w:val="none" w:sz="0" w:space="0" w:color="auto"/>
        <w:bottom w:val="none" w:sz="0" w:space="0" w:color="auto"/>
        <w:right w:val="none" w:sz="0" w:space="0" w:color="auto"/>
      </w:divBdr>
    </w:div>
    <w:div w:id="1935698582">
      <w:bodyDiv w:val="1"/>
      <w:marLeft w:val="0"/>
      <w:marRight w:val="0"/>
      <w:marTop w:val="0"/>
      <w:marBottom w:val="0"/>
      <w:divBdr>
        <w:top w:val="none" w:sz="0" w:space="0" w:color="auto"/>
        <w:left w:val="none" w:sz="0" w:space="0" w:color="auto"/>
        <w:bottom w:val="none" w:sz="0" w:space="0" w:color="auto"/>
        <w:right w:val="none" w:sz="0" w:space="0" w:color="auto"/>
      </w:divBdr>
    </w:div>
    <w:div w:id="1943999000">
      <w:bodyDiv w:val="1"/>
      <w:marLeft w:val="0"/>
      <w:marRight w:val="0"/>
      <w:marTop w:val="0"/>
      <w:marBottom w:val="0"/>
      <w:divBdr>
        <w:top w:val="none" w:sz="0" w:space="0" w:color="auto"/>
        <w:left w:val="none" w:sz="0" w:space="0" w:color="auto"/>
        <w:bottom w:val="none" w:sz="0" w:space="0" w:color="auto"/>
        <w:right w:val="none" w:sz="0" w:space="0" w:color="auto"/>
      </w:divBdr>
    </w:div>
    <w:div w:id="1952348386">
      <w:bodyDiv w:val="1"/>
      <w:marLeft w:val="0"/>
      <w:marRight w:val="0"/>
      <w:marTop w:val="0"/>
      <w:marBottom w:val="0"/>
      <w:divBdr>
        <w:top w:val="none" w:sz="0" w:space="0" w:color="auto"/>
        <w:left w:val="none" w:sz="0" w:space="0" w:color="auto"/>
        <w:bottom w:val="none" w:sz="0" w:space="0" w:color="auto"/>
        <w:right w:val="none" w:sz="0" w:space="0" w:color="auto"/>
      </w:divBdr>
    </w:div>
    <w:div w:id="1957984830">
      <w:bodyDiv w:val="1"/>
      <w:marLeft w:val="0"/>
      <w:marRight w:val="0"/>
      <w:marTop w:val="0"/>
      <w:marBottom w:val="0"/>
      <w:divBdr>
        <w:top w:val="none" w:sz="0" w:space="0" w:color="auto"/>
        <w:left w:val="none" w:sz="0" w:space="0" w:color="auto"/>
        <w:bottom w:val="none" w:sz="0" w:space="0" w:color="auto"/>
        <w:right w:val="none" w:sz="0" w:space="0" w:color="auto"/>
      </w:divBdr>
    </w:div>
    <w:div w:id="1964116048">
      <w:bodyDiv w:val="1"/>
      <w:marLeft w:val="0"/>
      <w:marRight w:val="0"/>
      <w:marTop w:val="0"/>
      <w:marBottom w:val="0"/>
      <w:divBdr>
        <w:top w:val="none" w:sz="0" w:space="0" w:color="auto"/>
        <w:left w:val="none" w:sz="0" w:space="0" w:color="auto"/>
        <w:bottom w:val="none" w:sz="0" w:space="0" w:color="auto"/>
        <w:right w:val="none" w:sz="0" w:space="0" w:color="auto"/>
      </w:divBdr>
    </w:div>
    <w:div w:id="1973901013">
      <w:bodyDiv w:val="1"/>
      <w:marLeft w:val="0"/>
      <w:marRight w:val="0"/>
      <w:marTop w:val="0"/>
      <w:marBottom w:val="0"/>
      <w:divBdr>
        <w:top w:val="none" w:sz="0" w:space="0" w:color="auto"/>
        <w:left w:val="none" w:sz="0" w:space="0" w:color="auto"/>
        <w:bottom w:val="none" w:sz="0" w:space="0" w:color="auto"/>
        <w:right w:val="none" w:sz="0" w:space="0" w:color="auto"/>
      </w:divBdr>
    </w:div>
    <w:div w:id="1977904830">
      <w:bodyDiv w:val="1"/>
      <w:marLeft w:val="0"/>
      <w:marRight w:val="0"/>
      <w:marTop w:val="0"/>
      <w:marBottom w:val="0"/>
      <w:divBdr>
        <w:top w:val="none" w:sz="0" w:space="0" w:color="auto"/>
        <w:left w:val="none" w:sz="0" w:space="0" w:color="auto"/>
        <w:bottom w:val="none" w:sz="0" w:space="0" w:color="auto"/>
        <w:right w:val="none" w:sz="0" w:space="0" w:color="auto"/>
      </w:divBdr>
    </w:div>
    <w:div w:id="1979258161">
      <w:bodyDiv w:val="1"/>
      <w:marLeft w:val="0"/>
      <w:marRight w:val="0"/>
      <w:marTop w:val="0"/>
      <w:marBottom w:val="0"/>
      <w:divBdr>
        <w:top w:val="none" w:sz="0" w:space="0" w:color="auto"/>
        <w:left w:val="none" w:sz="0" w:space="0" w:color="auto"/>
        <w:bottom w:val="none" w:sz="0" w:space="0" w:color="auto"/>
        <w:right w:val="none" w:sz="0" w:space="0" w:color="auto"/>
      </w:divBdr>
    </w:div>
    <w:div w:id="1984387006">
      <w:bodyDiv w:val="1"/>
      <w:marLeft w:val="0"/>
      <w:marRight w:val="0"/>
      <w:marTop w:val="0"/>
      <w:marBottom w:val="0"/>
      <w:divBdr>
        <w:top w:val="none" w:sz="0" w:space="0" w:color="auto"/>
        <w:left w:val="none" w:sz="0" w:space="0" w:color="auto"/>
        <w:bottom w:val="none" w:sz="0" w:space="0" w:color="auto"/>
        <w:right w:val="none" w:sz="0" w:space="0" w:color="auto"/>
      </w:divBdr>
    </w:div>
    <w:div w:id="1985695935">
      <w:bodyDiv w:val="1"/>
      <w:marLeft w:val="0"/>
      <w:marRight w:val="0"/>
      <w:marTop w:val="0"/>
      <w:marBottom w:val="0"/>
      <w:divBdr>
        <w:top w:val="none" w:sz="0" w:space="0" w:color="auto"/>
        <w:left w:val="none" w:sz="0" w:space="0" w:color="auto"/>
        <w:bottom w:val="none" w:sz="0" w:space="0" w:color="auto"/>
        <w:right w:val="none" w:sz="0" w:space="0" w:color="auto"/>
      </w:divBdr>
    </w:div>
    <w:div w:id="1990015548">
      <w:bodyDiv w:val="1"/>
      <w:marLeft w:val="0"/>
      <w:marRight w:val="0"/>
      <w:marTop w:val="0"/>
      <w:marBottom w:val="0"/>
      <w:divBdr>
        <w:top w:val="none" w:sz="0" w:space="0" w:color="auto"/>
        <w:left w:val="none" w:sz="0" w:space="0" w:color="auto"/>
        <w:bottom w:val="none" w:sz="0" w:space="0" w:color="auto"/>
        <w:right w:val="none" w:sz="0" w:space="0" w:color="auto"/>
      </w:divBdr>
    </w:div>
    <w:div w:id="2006975137">
      <w:bodyDiv w:val="1"/>
      <w:marLeft w:val="0"/>
      <w:marRight w:val="0"/>
      <w:marTop w:val="0"/>
      <w:marBottom w:val="0"/>
      <w:divBdr>
        <w:top w:val="none" w:sz="0" w:space="0" w:color="auto"/>
        <w:left w:val="none" w:sz="0" w:space="0" w:color="auto"/>
        <w:bottom w:val="none" w:sz="0" w:space="0" w:color="auto"/>
        <w:right w:val="none" w:sz="0" w:space="0" w:color="auto"/>
      </w:divBdr>
    </w:div>
    <w:div w:id="2021007234">
      <w:bodyDiv w:val="1"/>
      <w:marLeft w:val="0"/>
      <w:marRight w:val="0"/>
      <w:marTop w:val="0"/>
      <w:marBottom w:val="0"/>
      <w:divBdr>
        <w:top w:val="none" w:sz="0" w:space="0" w:color="auto"/>
        <w:left w:val="none" w:sz="0" w:space="0" w:color="auto"/>
        <w:bottom w:val="none" w:sz="0" w:space="0" w:color="auto"/>
        <w:right w:val="none" w:sz="0" w:space="0" w:color="auto"/>
      </w:divBdr>
    </w:div>
    <w:div w:id="2022703590">
      <w:bodyDiv w:val="1"/>
      <w:marLeft w:val="0"/>
      <w:marRight w:val="0"/>
      <w:marTop w:val="0"/>
      <w:marBottom w:val="0"/>
      <w:divBdr>
        <w:top w:val="none" w:sz="0" w:space="0" w:color="auto"/>
        <w:left w:val="none" w:sz="0" w:space="0" w:color="auto"/>
        <w:bottom w:val="none" w:sz="0" w:space="0" w:color="auto"/>
        <w:right w:val="none" w:sz="0" w:space="0" w:color="auto"/>
      </w:divBdr>
    </w:div>
    <w:div w:id="2057122744">
      <w:bodyDiv w:val="1"/>
      <w:marLeft w:val="0"/>
      <w:marRight w:val="0"/>
      <w:marTop w:val="0"/>
      <w:marBottom w:val="0"/>
      <w:divBdr>
        <w:top w:val="none" w:sz="0" w:space="0" w:color="auto"/>
        <w:left w:val="none" w:sz="0" w:space="0" w:color="auto"/>
        <w:bottom w:val="none" w:sz="0" w:space="0" w:color="auto"/>
        <w:right w:val="none" w:sz="0" w:space="0" w:color="auto"/>
      </w:divBdr>
    </w:div>
    <w:div w:id="2061516701">
      <w:bodyDiv w:val="1"/>
      <w:marLeft w:val="0"/>
      <w:marRight w:val="0"/>
      <w:marTop w:val="0"/>
      <w:marBottom w:val="0"/>
      <w:divBdr>
        <w:top w:val="none" w:sz="0" w:space="0" w:color="auto"/>
        <w:left w:val="none" w:sz="0" w:space="0" w:color="auto"/>
        <w:bottom w:val="none" w:sz="0" w:space="0" w:color="auto"/>
        <w:right w:val="none" w:sz="0" w:space="0" w:color="auto"/>
      </w:divBdr>
    </w:div>
    <w:div w:id="2065713116">
      <w:bodyDiv w:val="1"/>
      <w:marLeft w:val="0"/>
      <w:marRight w:val="0"/>
      <w:marTop w:val="0"/>
      <w:marBottom w:val="0"/>
      <w:divBdr>
        <w:top w:val="none" w:sz="0" w:space="0" w:color="auto"/>
        <w:left w:val="none" w:sz="0" w:space="0" w:color="auto"/>
        <w:bottom w:val="none" w:sz="0" w:space="0" w:color="auto"/>
        <w:right w:val="none" w:sz="0" w:space="0" w:color="auto"/>
      </w:divBdr>
    </w:div>
    <w:div w:id="2075395121">
      <w:bodyDiv w:val="1"/>
      <w:marLeft w:val="0"/>
      <w:marRight w:val="0"/>
      <w:marTop w:val="0"/>
      <w:marBottom w:val="0"/>
      <w:divBdr>
        <w:top w:val="none" w:sz="0" w:space="0" w:color="auto"/>
        <w:left w:val="none" w:sz="0" w:space="0" w:color="auto"/>
        <w:bottom w:val="none" w:sz="0" w:space="0" w:color="auto"/>
        <w:right w:val="none" w:sz="0" w:space="0" w:color="auto"/>
      </w:divBdr>
    </w:div>
    <w:div w:id="2079210223">
      <w:bodyDiv w:val="1"/>
      <w:marLeft w:val="0"/>
      <w:marRight w:val="0"/>
      <w:marTop w:val="0"/>
      <w:marBottom w:val="0"/>
      <w:divBdr>
        <w:top w:val="none" w:sz="0" w:space="0" w:color="auto"/>
        <w:left w:val="none" w:sz="0" w:space="0" w:color="auto"/>
        <w:bottom w:val="none" w:sz="0" w:space="0" w:color="auto"/>
        <w:right w:val="none" w:sz="0" w:space="0" w:color="auto"/>
      </w:divBdr>
    </w:div>
    <w:div w:id="2085956036">
      <w:bodyDiv w:val="1"/>
      <w:marLeft w:val="0"/>
      <w:marRight w:val="0"/>
      <w:marTop w:val="0"/>
      <w:marBottom w:val="0"/>
      <w:divBdr>
        <w:top w:val="none" w:sz="0" w:space="0" w:color="auto"/>
        <w:left w:val="none" w:sz="0" w:space="0" w:color="auto"/>
        <w:bottom w:val="none" w:sz="0" w:space="0" w:color="auto"/>
        <w:right w:val="none" w:sz="0" w:space="0" w:color="auto"/>
      </w:divBdr>
    </w:div>
    <w:div w:id="2095666132">
      <w:bodyDiv w:val="1"/>
      <w:marLeft w:val="0"/>
      <w:marRight w:val="0"/>
      <w:marTop w:val="0"/>
      <w:marBottom w:val="0"/>
      <w:divBdr>
        <w:top w:val="none" w:sz="0" w:space="0" w:color="auto"/>
        <w:left w:val="none" w:sz="0" w:space="0" w:color="auto"/>
        <w:bottom w:val="none" w:sz="0" w:space="0" w:color="auto"/>
        <w:right w:val="none" w:sz="0" w:space="0" w:color="auto"/>
      </w:divBdr>
    </w:div>
    <w:div w:id="2104378499">
      <w:bodyDiv w:val="1"/>
      <w:marLeft w:val="0"/>
      <w:marRight w:val="0"/>
      <w:marTop w:val="0"/>
      <w:marBottom w:val="0"/>
      <w:divBdr>
        <w:top w:val="none" w:sz="0" w:space="0" w:color="auto"/>
        <w:left w:val="none" w:sz="0" w:space="0" w:color="auto"/>
        <w:bottom w:val="none" w:sz="0" w:space="0" w:color="auto"/>
        <w:right w:val="none" w:sz="0" w:space="0" w:color="auto"/>
      </w:divBdr>
    </w:div>
    <w:div w:id="2111654016">
      <w:bodyDiv w:val="1"/>
      <w:marLeft w:val="0"/>
      <w:marRight w:val="0"/>
      <w:marTop w:val="0"/>
      <w:marBottom w:val="0"/>
      <w:divBdr>
        <w:top w:val="none" w:sz="0" w:space="0" w:color="auto"/>
        <w:left w:val="none" w:sz="0" w:space="0" w:color="auto"/>
        <w:bottom w:val="none" w:sz="0" w:space="0" w:color="auto"/>
        <w:right w:val="none" w:sz="0" w:space="0" w:color="auto"/>
      </w:divBdr>
    </w:div>
    <w:div w:id="2111853852">
      <w:bodyDiv w:val="1"/>
      <w:marLeft w:val="0"/>
      <w:marRight w:val="0"/>
      <w:marTop w:val="0"/>
      <w:marBottom w:val="0"/>
      <w:divBdr>
        <w:top w:val="none" w:sz="0" w:space="0" w:color="auto"/>
        <w:left w:val="none" w:sz="0" w:space="0" w:color="auto"/>
        <w:bottom w:val="none" w:sz="0" w:space="0" w:color="auto"/>
        <w:right w:val="none" w:sz="0" w:space="0" w:color="auto"/>
      </w:divBdr>
    </w:div>
    <w:div w:id="2117677392">
      <w:bodyDiv w:val="1"/>
      <w:marLeft w:val="0"/>
      <w:marRight w:val="0"/>
      <w:marTop w:val="0"/>
      <w:marBottom w:val="0"/>
      <w:divBdr>
        <w:top w:val="none" w:sz="0" w:space="0" w:color="auto"/>
        <w:left w:val="none" w:sz="0" w:space="0" w:color="auto"/>
        <w:bottom w:val="none" w:sz="0" w:space="0" w:color="auto"/>
        <w:right w:val="none" w:sz="0" w:space="0" w:color="auto"/>
      </w:divBdr>
    </w:div>
    <w:div w:id="21384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documents\test%20co-ordinator\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276AE-687F-4BAF-80A9-DC25FA5FB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header.dotx</Template>
  <TotalTime>25</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cp:lastModifiedBy>Sandeep Kiran</cp:lastModifiedBy>
  <cp:revision>13</cp:revision>
  <cp:lastPrinted>2017-12-11T11:09:00Z</cp:lastPrinted>
  <dcterms:created xsi:type="dcterms:W3CDTF">2020-03-02T13:07:00Z</dcterms:created>
  <dcterms:modified xsi:type="dcterms:W3CDTF">2020-03-04T13:50:00Z</dcterms:modified>
</cp:coreProperties>
</file>